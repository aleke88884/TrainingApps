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462A6" w:rsidR="004A7141" w:rsidP="004A7141" w:rsidRDefault="007915E9" w14:paraId="7207A02F" wp14:textId="77777777">
      <w:pPr>
        <w:pStyle w:val="Listenabsatz"/>
        <w:ind w:left="142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0F79F0">
        <w:rPr>
          <w:rFonts w:ascii="Arial" w:hAnsi="Arial" w:cs="Arial"/>
          <w:b/>
          <w:noProof/>
          <w:color w:val="C00000"/>
          <w:sz w:val="40"/>
          <w:szCs w:val="40"/>
          <w:lang w:eastAsia="de-DE"/>
        </w:rPr>
        <w:drawing>
          <wp:anchor xmlns:wp14="http://schemas.microsoft.com/office/word/2010/wordprocessingDrawing" distT="0" distB="0" distL="114300" distR="114300" simplePos="0" relativeHeight="251667456" behindDoc="1" locked="0" layoutInCell="1" allowOverlap="1" wp14:anchorId="347EECDA" wp14:editId="04512C5C">
            <wp:simplePos x="0" y="0"/>
            <wp:positionH relativeFrom="column">
              <wp:posOffset>-380365</wp:posOffset>
            </wp:positionH>
            <wp:positionV relativeFrom="paragraph">
              <wp:posOffset>-377825</wp:posOffset>
            </wp:positionV>
            <wp:extent cx="6582410" cy="751840"/>
            <wp:effectExtent l="0" t="0" r="8890" b="0"/>
            <wp:wrapTight wrapText="bothSides">
              <wp:wrapPolygon edited="0">
                <wp:start x="0" y="0"/>
                <wp:lineTo x="0" y="20797"/>
                <wp:lineTo x="21567" y="20797"/>
                <wp:lineTo x="2156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A07B38" w:rsidR="004A7141" w:rsidP="209F9C19" w:rsidRDefault="0003425B" w14:paraId="4260C2E5" wp14:textId="5A784687">
      <w:pPr>
        <w:pStyle w:val="Listenabsatz"/>
        <w:ind w:left="0"/>
        <w:jc w:val="center"/>
        <w:rPr>
          <w:rFonts w:ascii="Arial" w:hAnsi="Arial" w:cs="Arial"/>
          <w:b w:val="1"/>
          <w:bCs w:val="1"/>
          <w:color w:val="C00000"/>
          <w:sz w:val="40"/>
          <w:szCs w:val="40"/>
          <w:lang w:val="en-US"/>
        </w:rPr>
      </w:pPr>
      <w:r w:rsidRPr="198A0B90" w:rsidR="12FA7E72">
        <w:rPr>
          <w:rFonts w:ascii="Arial" w:hAnsi="Arial" w:cs="Arial"/>
          <w:b w:val="1"/>
          <w:bCs w:val="1"/>
          <w:color w:val="C00000"/>
          <w:sz w:val="40"/>
          <w:szCs w:val="40"/>
          <w:lang w:val="en-US"/>
        </w:rPr>
        <w:t xml:space="preserve">Submission </w:t>
      </w:r>
      <w:r w:rsidRPr="198A0B90" w:rsidR="0003425B">
        <w:rPr>
          <w:rFonts w:ascii="Arial" w:hAnsi="Arial" w:cs="Arial"/>
          <w:b w:val="1"/>
          <w:bCs w:val="1"/>
          <w:color w:val="C00000"/>
          <w:sz w:val="40"/>
          <w:szCs w:val="40"/>
          <w:lang w:val="en-US"/>
        </w:rPr>
        <w:t>Guide</w:t>
      </w:r>
    </w:p>
    <w:p w:rsidR="1BA6C8D7" w:rsidP="198A0B90" w:rsidRDefault="1BA6C8D7" w14:paraId="70D470AC" w14:textId="2B5BD374">
      <w:pPr>
        <w:pStyle w:val="Standard"/>
        <w:jc w:val="both"/>
        <w:rPr>
          <w:rFonts w:ascii="Arial" w:hAnsi="Arial" w:eastAsia="Arial" w:cs="Arial"/>
          <w:sz w:val="21"/>
          <w:szCs w:val="21"/>
          <w:lang w:val="en-GB"/>
        </w:rPr>
      </w:pPr>
      <w:r w:rsidRPr="198A0B90" w:rsidR="1BA6C8D7">
        <w:rPr>
          <w:rFonts w:ascii="Arial" w:hAnsi="Arial" w:eastAsia="Arial" w:cs="Arial"/>
          <w:sz w:val="21"/>
          <w:szCs w:val="21"/>
          <w:lang w:val="en-GB"/>
        </w:rPr>
        <w:t xml:space="preserve">For marking we will copy your submission folder to a separate marking computer. This means that we will only consider data inside this folder for marking. So please include all your source code, executables, database files/database scripts and documentation files in the submission folder. In case you are using a local database server, make sure your application connects to localhost </w:t>
      </w:r>
      <w:r w:rsidRPr="198A0B90" w:rsidR="1BA6C8D7">
        <w:rPr>
          <w:rFonts w:ascii="Arial" w:hAnsi="Arial" w:eastAsia="Arial" w:cs="Arial"/>
          <w:sz w:val="21"/>
          <w:szCs w:val="21"/>
          <w:lang w:val="en-GB"/>
        </w:rPr>
        <w:t>(.</w:t>
      </w:r>
      <w:r w:rsidRPr="198A0B90" w:rsidR="56E8512D">
        <w:rPr>
          <w:rFonts w:ascii="Arial" w:hAnsi="Arial" w:eastAsia="Arial" w:cs="Arial"/>
          <w:sz w:val="21"/>
          <w:szCs w:val="21"/>
          <w:lang w:val="en-GB"/>
        </w:rPr>
        <w:t>\</w:t>
      </w:r>
      <w:r w:rsidRPr="198A0B90" w:rsidR="1BA6C8D7">
        <w:rPr>
          <w:rFonts w:ascii="Arial" w:hAnsi="Arial" w:eastAsia="Arial" w:cs="Arial"/>
          <w:sz w:val="21"/>
          <w:szCs w:val="21"/>
          <w:lang w:val="en-GB"/>
        </w:rPr>
        <w:t xml:space="preserve"> for MSSQL) and you supply a database dump so we can reproduce the database contents on the jury PC. We will not be able to consider any data stored locally on your competition PC.</w:t>
      </w:r>
    </w:p>
    <w:sectPr w:rsidR="0003425B" w:rsidSect="00336E78">
      <w:footerReference w:type="default" r:id="rId15"/>
      <w:headerReference w:type="first" r:id="rId16"/>
      <w:footerReference w:type="first" r:id="rId17"/>
      <w:pgSz w:w="11907" w:h="16840" w:orient="portrait" w:code="9"/>
      <w:pgMar w:top="170" w:right="964" w:bottom="1985" w:left="1560" w:header="907" w:footer="289" w:gutter="0"/>
      <w:cols w:space="708"/>
      <w:titlePg/>
      <w:docGrid w:linePitch="360"/>
      <w:headerReference w:type="default" r:id="Rd2ff4aa352614ae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C623E" w:rsidP="00D75ACE" w:rsidRDefault="00EC623E" w14:paraId="0562CB0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C623E" w:rsidP="00D75ACE" w:rsidRDefault="00EC623E" w14:paraId="34CE0A4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Times New Roman"/>
    <w:charset w:val="01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Frutiger LT 45 Light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402359" w:rsidR="00E82F7A" w:rsidP="00F621CA" w:rsidRDefault="00E82F7A" w14:paraId="1FC39945" wp14:textId="77777777">
    <w:pPr>
      <w:pStyle w:val="Fuzeile"/>
      <w:tabs>
        <w:tab w:val="clear" w:pos="4536"/>
        <w:tab w:val="clear" w:pos="9072"/>
        <w:tab w:val="left" w:pos="720"/>
        <w:tab w:val="center" w:pos="6521"/>
        <w:tab w:val="right" w:pos="9639"/>
      </w:tabs>
      <w:rPr>
        <w:sz w:val="18"/>
        <w:szCs w:val="18"/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CD6D53" w:rsidRDefault="007915E9" w14:paraId="51E07616" wp14:textId="77777777">
    <w:pPr>
      <w:pStyle w:val="Fuzeile"/>
    </w:pPr>
    <w:r>
      <w:rPr>
        <w:noProof/>
        <w:lang w:eastAsia="de-DE"/>
      </w:rPr>
      <w:drawing>
        <wp:anchor xmlns:wp14="http://schemas.microsoft.com/office/word/2010/wordprocessingDrawing" distT="0" distB="0" distL="114300" distR="114300" simplePos="0" relativeHeight="251769856" behindDoc="1" locked="0" layoutInCell="1" allowOverlap="1" wp14:anchorId="3FAF75A6" wp14:editId="7777777">
          <wp:simplePos x="0" y="0"/>
          <wp:positionH relativeFrom="column">
            <wp:posOffset>-660400</wp:posOffset>
          </wp:positionH>
          <wp:positionV relativeFrom="paragraph">
            <wp:posOffset>-688340</wp:posOffset>
          </wp:positionV>
          <wp:extent cx="6753225" cy="641985"/>
          <wp:effectExtent l="0" t="0" r="9525" b="5715"/>
          <wp:wrapTight wrapText="bothSides">
            <wp:wrapPolygon edited="0">
              <wp:start x="0" y="0"/>
              <wp:lineTo x="0" y="21151"/>
              <wp:lineTo x="21570" y="21151"/>
              <wp:lineTo x="21570" y="0"/>
              <wp:lineTo x="0" y="0"/>
            </wp:wrapPolygon>
          </wp:wrapTight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nsorenleiste - ne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322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C623E" w:rsidP="00D75ACE" w:rsidRDefault="00EC623E" w14:paraId="3461D77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C623E" w:rsidP="00D75ACE" w:rsidRDefault="00EC623E" w14:paraId="3CF2D8B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25483B" w:rsidR="0080549E" w:rsidP="0080549E" w:rsidRDefault="00EC623E" w14:paraId="0FB78278" wp14:textId="457AECB8">
    <w:pPr>
      <w:pStyle w:val="WorldSkills-Flietextfett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40F2A42" w:rsidTr="340F2A42" w14:paraId="1496633D">
      <w:trPr>
        <w:trHeight w:val="300"/>
      </w:trPr>
      <w:tc>
        <w:tcPr>
          <w:tcW w:w="3125" w:type="dxa"/>
          <w:tcMar/>
        </w:tcPr>
        <w:p w:rsidR="340F2A42" w:rsidP="340F2A42" w:rsidRDefault="340F2A42" w14:paraId="6A10D590" w14:textId="49F60B6F">
          <w:pPr>
            <w:pStyle w:val="Kopfzeile"/>
            <w:bidi w:val="0"/>
            <w:ind w:left="-115"/>
            <w:jc w:val="left"/>
          </w:pPr>
        </w:p>
      </w:tc>
      <w:tc>
        <w:tcPr>
          <w:tcW w:w="3125" w:type="dxa"/>
          <w:tcMar/>
        </w:tcPr>
        <w:p w:rsidR="340F2A42" w:rsidP="340F2A42" w:rsidRDefault="340F2A42" w14:paraId="3F4ED1E5" w14:textId="0D8FC16C">
          <w:pPr>
            <w:pStyle w:val="Kopfzeile"/>
            <w:bidi w:val="0"/>
            <w:jc w:val="center"/>
          </w:pPr>
        </w:p>
      </w:tc>
      <w:tc>
        <w:tcPr>
          <w:tcW w:w="3125" w:type="dxa"/>
          <w:tcMar/>
        </w:tcPr>
        <w:p w:rsidR="340F2A42" w:rsidP="340F2A42" w:rsidRDefault="340F2A42" w14:paraId="25D5C767" w14:textId="41E40EFE">
          <w:pPr>
            <w:pStyle w:val="Kopfzeile"/>
            <w:bidi w:val="0"/>
            <w:ind w:right="-115"/>
            <w:jc w:val="right"/>
          </w:pPr>
        </w:p>
      </w:tc>
    </w:tr>
  </w:tbl>
  <w:p w:rsidR="340F2A42" w:rsidP="340F2A42" w:rsidRDefault="340F2A42" w14:paraId="127AE385" w14:textId="4097EA86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5EE"/>
    <w:multiLevelType w:val="hybridMultilevel"/>
    <w:tmpl w:val="13AE4A72"/>
    <w:lvl w:ilvl="0" w:tplc="0407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67101C"/>
    <w:multiLevelType w:val="hybridMultilevel"/>
    <w:tmpl w:val="97C28ED4"/>
    <w:lvl w:ilvl="0" w:tplc="0C42C56E">
      <w:start w:val="2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0B433B3E"/>
    <w:multiLevelType w:val="hybridMultilevel"/>
    <w:tmpl w:val="F8C2F05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103384"/>
    <w:multiLevelType w:val="hybridMultilevel"/>
    <w:tmpl w:val="1F1CD30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A3D3E06"/>
    <w:multiLevelType w:val="multilevel"/>
    <w:tmpl w:val="4468CD5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2CAD316E"/>
    <w:multiLevelType w:val="hybridMultilevel"/>
    <w:tmpl w:val="060C4E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D14023B"/>
    <w:multiLevelType w:val="multilevel"/>
    <w:tmpl w:val="82E643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2D4F6079"/>
    <w:multiLevelType w:val="hybridMultilevel"/>
    <w:tmpl w:val="96F0F8F6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31BB19C3"/>
    <w:multiLevelType w:val="multilevel"/>
    <w:tmpl w:val="E5521FA6"/>
    <w:lvl w:ilvl="0">
      <w:start w:val="2"/>
      <w:numFmt w:val="bullet"/>
      <w:lvlText w:val="-"/>
      <w:lvlJc w:val="left"/>
      <w:pPr>
        <w:ind w:left="1080" w:hanging="360"/>
      </w:pPr>
      <w:rPr>
        <w:rFonts w:hint="default" w:ascii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9">
    <w:nsid w:val="35B05E8F"/>
    <w:multiLevelType w:val="hybridMultilevel"/>
    <w:tmpl w:val="CB2ABA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A7150B6"/>
    <w:multiLevelType w:val="hybridMultilevel"/>
    <w:tmpl w:val="5778119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34278E9"/>
    <w:multiLevelType w:val="hybridMultilevel"/>
    <w:tmpl w:val="52645328"/>
    <w:lvl w:ilvl="0" w:tplc="0407000F">
      <w:start w:val="1"/>
      <w:numFmt w:val="decimal"/>
      <w:lvlText w:val="%1."/>
      <w:lvlJc w:val="left"/>
      <w:pPr>
        <w:ind w:left="4188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32661"/>
    <w:multiLevelType w:val="hybridMultilevel"/>
    <w:tmpl w:val="CBB0B168"/>
    <w:lvl w:ilvl="0" w:tplc="5C06B226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AD46194"/>
    <w:multiLevelType w:val="hybridMultilevel"/>
    <w:tmpl w:val="596E24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E04243B"/>
    <w:multiLevelType w:val="multilevel"/>
    <w:tmpl w:val="39BC69E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">
    <w:nsid w:val="4FE661D6"/>
    <w:multiLevelType w:val="multilevel"/>
    <w:tmpl w:val="2DA8DE26"/>
    <w:lvl w:ilvl="0">
      <w:numFmt w:val="bullet"/>
      <w:lvlText w:val="•"/>
      <w:lvlJc w:val="left"/>
      <w:pPr>
        <w:ind w:left="707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hAnsi="OpenSymbol" w:eastAsia="OpenSymbol" w:cs="OpenSymbol"/>
      </w:rPr>
    </w:lvl>
  </w:abstractNum>
  <w:abstractNum w:abstractNumId="16">
    <w:nsid w:val="51991DF1"/>
    <w:multiLevelType w:val="hybridMultilevel"/>
    <w:tmpl w:val="992CBEF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40E5C8A"/>
    <w:multiLevelType w:val="hybridMultilevel"/>
    <w:tmpl w:val="B494292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4727068"/>
    <w:multiLevelType w:val="hybridMultilevel"/>
    <w:tmpl w:val="2076B96E"/>
    <w:lvl w:ilvl="0" w:tplc="6B0C0236">
      <w:numFmt w:val="bullet"/>
      <w:lvlText w:val="-"/>
      <w:lvlJc w:val="left"/>
      <w:pPr>
        <w:ind w:left="720" w:hanging="360"/>
      </w:pPr>
      <w:rPr>
        <w:rFonts w:hint="default" w:ascii="Frutiger LT 45 Light" w:hAnsi="Frutiger LT 45 Light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4DF2C28"/>
    <w:multiLevelType w:val="multilevel"/>
    <w:tmpl w:val="4DD42B6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>
    <w:nsid w:val="572D261E"/>
    <w:multiLevelType w:val="hybridMultilevel"/>
    <w:tmpl w:val="FB14F7E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C9B6DE0"/>
    <w:multiLevelType w:val="hybridMultilevel"/>
    <w:tmpl w:val="E1C60F6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F6F0264"/>
    <w:multiLevelType w:val="hybridMultilevel"/>
    <w:tmpl w:val="E1A416B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A435269"/>
    <w:multiLevelType w:val="hybridMultilevel"/>
    <w:tmpl w:val="8D5A62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514C1"/>
    <w:multiLevelType w:val="multilevel"/>
    <w:tmpl w:val="A2F07F6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5">
    <w:nsid w:val="6A6C0E00"/>
    <w:multiLevelType w:val="hybridMultilevel"/>
    <w:tmpl w:val="844CD49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6AA62BED"/>
    <w:multiLevelType w:val="multilevel"/>
    <w:tmpl w:val="A1B638E4"/>
    <w:lvl w:ilvl="0">
      <w:start w:val="4"/>
      <w:numFmt w:val="bullet"/>
      <w:lvlText w:val="-"/>
      <w:lvlJc w:val="left"/>
      <w:pPr>
        <w:ind w:left="2912" w:hanging="360"/>
      </w:pPr>
      <w:rPr>
        <w:rFonts w:hint="default" w:ascii="Arial" w:hAnsi="Arial" w:cs="Arial"/>
        <w:sz w:val="20"/>
      </w:rPr>
    </w:lvl>
    <w:lvl w:ilvl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7232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95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672" w:hanging="360"/>
      </w:pPr>
      <w:rPr>
        <w:rFonts w:hint="default" w:ascii="Wingdings" w:hAnsi="Wingdings" w:cs="Wingdings"/>
      </w:rPr>
    </w:lvl>
  </w:abstractNum>
  <w:abstractNum w:abstractNumId="27">
    <w:nsid w:val="6B1B3751"/>
    <w:multiLevelType w:val="multilevel"/>
    <w:tmpl w:val="A64C34E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8">
    <w:nsid w:val="6C0A0823"/>
    <w:multiLevelType w:val="multilevel"/>
    <w:tmpl w:val="B112949C"/>
    <w:lvl w:ilvl="0">
      <w:numFmt w:val="bullet"/>
      <w:lvlText w:val="•"/>
      <w:lvlJc w:val="left"/>
      <w:pPr>
        <w:ind w:left="707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hAnsi="OpenSymbol" w:eastAsia="OpenSymbol" w:cs="OpenSymbol"/>
      </w:rPr>
    </w:lvl>
  </w:abstractNum>
  <w:abstractNum w:abstractNumId="29">
    <w:nsid w:val="6EF91D92"/>
    <w:multiLevelType w:val="multilevel"/>
    <w:tmpl w:val="1CDA49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0">
    <w:nsid w:val="7C2C72FA"/>
    <w:multiLevelType w:val="hybridMultilevel"/>
    <w:tmpl w:val="D5B4DDA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8F027B"/>
    <w:multiLevelType w:val="multilevel"/>
    <w:tmpl w:val="8C08B788"/>
    <w:lvl w:ilvl="0">
      <w:start w:val="2"/>
      <w:numFmt w:val="bullet"/>
      <w:lvlText w:val="-"/>
      <w:lvlJc w:val="left"/>
      <w:pPr>
        <w:ind w:left="2912" w:hanging="360"/>
      </w:pPr>
      <w:rPr>
        <w:rFonts w:hint="default" w:ascii="Arial" w:hAnsi="Arial" w:cs="Arial"/>
      </w:rPr>
    </w:lvl>
    <w:lvl w:ilvl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7232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95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672" w:hanging="360"/>
      </w:pPr>
      <w:rPr>
        <w:rFonts w:hint="default" w:ascii="Wingdings" w:hAnsi="Wingdings" w:cs="Wingdings"/>
      </w:r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30"/>
  </w:num>
  <w:num w:numId="5">
    <w:abstractNumId w:val="5"/>
  </w:num>
  <w:num w:numId="6">
    <w:abstractNumId w:val="1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</w:num>
  <w:num w:numId="10">
    <w:abstractNumId w:val="11"/>
  </w:num>
  <w:num w:numId="11">
    <w:abstractNumId w:val="0"/>
  </w:num>
  <w:num w:numId="12">
    <w:abstractNumId w:val="12"/>
  </w:num>
  <w:num w:numId="13">
    <w:abstractNumId w:val="28"/>
  </w:num>
  <w:num w:numId="14">
    <w:abstractNumId w:val="15"/>
  </w:num>
  <w:num w:numId="15">
    <w:abstractNumId w:val="7"/>
  </w:num>
  <w:num w:numId="16">
    <w:abstractNumId w:val="21"/>
  </w:num>
  <w:num w:numId="17">
    <w:abstractNumId w:val="1"/>
  </w:num>
  <w:num w:numId="18">
    <w:abstractNumId w:val="2"/>
  </w:num>
  <w:num w:numId="19">
    <w:abstractNumId w:val="6"/>
  </w:num>
  <w:num w:numId="20">
    <w:abstractNumId w:val="24"/>
  </w:num>
  <w:num w:numId="21">
    <w:abstractNumId w:val="29"/>
  </w:num>
  <w:num w:numId="22">
    <w:abstractNumId w:val="27"/>
  </w:num>
  <w:num w:numId="23">
    <w:abstractNumId w:val="14"/>
  </w:num>
  <w:num w:numId="24">
    <w:abstractNumId w:val="19"/>
  </w:num>
  <w:num w:numId="25">
    <w:abstractNumId w:val="4"/>
  </w:num>
  <w:num w:numId="26">
    <w:abstractNumId w:val="26"/>
  </w:num>
  <w:num w:numId="27">
    <w:abstractNumId w:val="31"/>
  </w:num>
  <w:num w:numId="28">
    <w:abstractNumId w:val="8"/>
  </w:num>
  <w:num w:numId="29">
    <w:abstractNumId w:val="23"/>
  </w:num>
  <w:num w:numId="30">
    <w:abstractNumId w:val="20"/>
  </w:num>
  <w:num w:numId="31">
    <w:abstractNumId w:val="3"/>
  </w:num>
  <w:num w:numId="32">
    <w:abstractNumId w:val="10"/>
  </w:num>
  <w:num w:numId="33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8"/>
  <w:attachedTemplate r:id="rId1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19"/>
    <w:rsid w:val="000073CE"/>
    <w:rsid w:val="00010EC6"/>
    <w:rsid w:val="00026F39"/>
    <w:rsid w:val="00031F6E"/>
    <w:rsid w:val="0003425B"/>
    <w:rsid w:val="00034745"/>
    <w:rsid w:val="00040AA9"/>
    <w:rsid w:val="000448CC"/>
    <w:rsid w:val="00044DEC"/>
    <w:rsid w:val="0004748E"/>
    <w:rsid w:val="000474D0"/>
    <w:rsid w:val="000478A5"/>
    <w:rsid w:val="0005199D"/>
    <w:rsid w:val="000747F1"/>
    <w:rsid w:val="00076667"/>
    <w:rsid w:val="00081498"/>
    <w:rsid w:val="000868FF"/>
    <w:rsid w:val="00091C43"/>
    <w:rsid w:val="00095C28"/>
    <w:rsid w:val="000A0FB7"/>
    <w:rsid w:val="000A2210"/>
    <w:rsid w:val="000A448A"/>
    <w:rsid w:val="000B04AA"/>
    <w:rsid w:val="000C0704"/>
    <w:rsid w:val="000D1501"/>
    <w:rsid w:val="000D6319"/>
    <w:rsid w:val="000E10E0"/>
    <w:rsid w:val="000F10A7"/>
    <w:rsid w:val="000F1A61"/>
    <w:rsid w:val="0010041A"/>
    <w:rsid w:val="0010343A"/>
    <w:rsid w:val="00110C64"/>
    <w:rsid w:val="00112EF2"/>
    <w:rsid w:val="001141B2"/>
    <w:rsid w:val="00160D5A"/>
    <w:rsid w:val="00162B8B"/>
    <w:rsid w:val="00163880"/>
    <w:rsid w:val="001700BE"/>
    <w:rsid w:val="00171A2C"/>
    <w:rsid w:val="00192D90"/>
    <w:rsid w:val="001A3ACB"/>
    <w:rsid w:val="001C3C91"/>
    <w:rsid w:val="001C6F2F"/>
    <w:rsid w:val="001D132E"/>
    <w:rsid w:val="001D35BF"/>
    <w:rsid w:val="001D5567"/>
    <w:rsid w:val="001E2C8C"/>
    <w:rsid w:val="001E5490"/>
    <w:rsid w:val="001E64D9"/>
    <w:rsid w:val="00203451"/>
    <w:rsid w:val="00210DB7"/>
    <w:rsid w:val="002153FB"/>
    <w:rsid w:val="002243C1"/>
    <w:rsid w:val="00225773"/>
    <w:rsid w:val="00231F1B"/>
    <w:rsid w:val="0023258B"/>
    <w:rsid w:val="002325D7"/>
    <w:rsid w:val="002345B7"/>
    <w:rsid w:val="00236E34"/>
    <w:rsid w:val="00240C98"/>
    <w:rsid w:val="0024635B"/>
    <w:rsid w:val="002464CF"/>
    <w:rsid w:val="0025483B"/>
    <w:rsid w:val="00254A68"/>
    <w:rsid w:val="0027141B"/>
    <w:rsid w:val="002849B0"/>
    <w:rsid w:val="002878F2"/>
    <w:rsid w:val="00292CCF"/>
    <w:rsid w:val="00293C8A"/>
    <w:rsid w:val="00296776"/>
    <w:rsid w:val="002A6747"/>
    <w:rsid w:val="002B1915"/>
    <w:rsid w:val="002B7A60"/>
    <w:rsid w:val="002D4E0A"/>
    <w:rsid w:val="002D5EEA"/>
    <w:rsid w:val="002E10C2"/>
    <w:rsid w:val="002E33B4"/>
    <w:rsid w:val="002F2F38"/>
    <w:rsid w:val="002F37F8"/>
    <w:rsid w:val="002F3948"/>
    <w:rsid w:val="002F6957"/>
    <w:rsid w:val="003009CA"/>
    <w:rsid w:val="00303184"/>
    <w:rsid w:val="003039C7"/>
    <w:rsid w:val="00331B3F"/>
    <w:rsid w:val="00332436"/>
    <w:rsid w:val="00336E78"/>
    <w:rsid w:val="00341BA0"/>
    <w:rsid w:val="00344B78"/>
    <w:rsid w:val="0034589B"/>
    <w:rsid w:val="00363F77"/>
    <w:rsid w:val="00364AA7"/>
    <w:rsid w:val="00370F07"/>
    <w:rsid w:val="003738F4"/>
    <w:rsid w:val="0039015C"/>
    <w:rsid w:val="003B1BED"/>
    <w:rsid w:val="003E247C"/>
    <w:rsid w:val="003E38E4"/>
    <w:rsid w:val="003E3DB3"/>
    <w:rsid w:val="00402359"/>
    <w:rsid w:val="004121C0"/>
    <w:rsid w:val="004152F6"/>
    <w:rsid w:val="00432349"/>
    <w:rsid w:val="004343B1"/>
    <w:rsid w:val="00444938"/>
    <w:rsid w:val="0045438B"/>
    <w:rsid w:val="00467A09"/>
    <w:rsid w:val="00473642"/>
    <w:rsid w:val="004772CC"/>
    <w:rsid w:val="0048257D"/>
    <w:rsid w:val="0049671D"/>
    <w:rsid w:val="004A4401"/>
    <w:rsid w:val="004A7141"/>
    <w:rsid w:val="004D76C9"/>
    <w:rsid w:val="004E18EF"/>
    <w:rsid w:val="004E5FAD"/>
    <w:rsid w:val="004F4939"/>
    <w:rsid w:val="004F654A"/>
    <w:rsid w:val="00501746"/>
    <w:rsid w:val="005100BF"/>
    <w:rsid w:val="00552F12"/>
    <w:rsid w:val="00555D32"/>
    <w:rsid w:val="0055620A"/>
    <w:rsid w:val="00556E42"/>
    <w:rsid w:val="0058308F"/>
    <w:rsid w:val="00583D1F"/>
    <w:rsid w:val="00590E81"/>
    <w:rsid w:val="005910DF"/>
    <w:rsid w:val="00591EFF"/>
    <w:rsid w:val="005947E6"/>
    <w:rsid w:val="0059521C"/>
    <w:rsid w:val="005A24AF"/>
    <w:rsid w:val="005A2D1C"/>
    <w:rsid w:val="005C0659"/>
    <w:rsid w:val="005C2157"/>
    <w:rsid w:val="005D776B"/>
    <w:rsid w:val="005F2AC7"/>
    <w:rsid w:val="005F3CE4"/>
    <w:rsid w:val="005F3E39"/>
    <w:rsid w:val="006264B8"/>
    <w:rsid w:val="00632C33"/>
    <w:rsid w:val="00633CDC"/>
    <w:rsid w:val="00641860"/>
    <w:rsid w:val="00652898"/>
    <w:rsid w:val="0065440F"/>
    <w:rsid w:val="006623FA"/>
    <w:rsid w:val="006627B9"/>
    <w:rsid w:val="006724A5"/>
    <w:rsid w:val="00675209"/>
    <w:rsid w:val="0068387A"/>
    <w:rsid w:val="006A249D"/>
    <w:rsid w:val="006D00A4"/>
    <w:rsid w:val="006D4244"/>
    <w:rsid w:val="006D71EF"/>
    <w:rsid w:val="006E4512"/>
    <w:rsid w:val="006E47D2"/>
    <w:rsid w:val="006E64B5"/>
    <w:rsid w:val="00700A6B"/>
    <w:rsid w:val="00701066"/>
    <w:rsid w:val="0070135F"/>
    <w:rsid w:val="0071397C"/>
    <w:rsid w:val="00736587"/>
    <w:rsid w:val="0074348D"/>
    <w:rsid w:val="007437C8"/>
    <w:rsid w:val="00743EAB"/>
    <w:rsid w:val="007462A6"/>
    <w:rsid w:val="00746E7C"/>
    <w:rsid w:val="007529C9"/>
    <w:rsid w:val="00764520"/>
    <w:rsid w:val="007743DA"/>
    <w:rsid w:val="00774A31"/>
    <w:rsid w:val="00781AE8"/>
    <w:rsid w:val="00783A1E"/>
    <w:rsid w:val="007915E9"/>
    <w:rsid w:val="007B2EC3"/>
    <w:rsid w:val="007B385E"/>
    <w:rsid w:val="007C478A"/>
    <w:rsid w:val="007D336C"/>
    <w:rsid w:val="007D3DD6"/>
    <w:rsid w:val="007D6344"/>
    <w:rsid w:val="007D6EC4"/>
    <w:rsid w:val="007E4FF7"/>
    <w:rsid w:val="007F1C27"/>
    <w:rsid w:val="007F62A3"/>
    <w:rsid w:val="0080549E"/>
    <w:rsid w:val="00810B94"/>
    <w:rsid w:val="00816A04"/>
    <w:rsid w:val="00823E02"/>
    <w:rsid w:val="008253F8"/>
    <w:rsid w:val="00833219"/>
    <w:rsid w:val="00835C2F"/>
    <w:rsid w:val="00841B99"/>
    <w:rsid w:val="00845CDE"/>
    <w:rsid w:val="008552D3"/>
    <w:rsid w:val="00863B78"/>
    <w:rsid w:val="00874B67"/>
    <w:rsid w:val="00885FBA"/>
    <w:rsid w:val="0089057D"/>
    <w:rsid w:val="008A0934"/>
    <w:rsid w:val="008A5DBA"/>
    <w:rsid w:val="008B1B33"/>
    <w:rsid w:val="008B7291"/>
    <w:rsid w:val="008B78AB"/>
    <w:rsid w:val="008C20FA"/>
    <w:rsid w:val="008D38F4"/>
    <w:rsid w:val="008D40AA"/>
    <w:rsid w:val="008E544A"/>
    <w:rsid w:val="008F0D53"/>
    <w:rsid w:val="00904FBD"/>
    <w:rsid w:val="00911661"/>
    <w:rsid w:val="00927E59"/>
    <w:rsid w:val="009357CE"/>
    <w:rsid w:val="009400C7"/>
    <w:rsid w:val="00965A5E"/>
    <w:rsid w:val="00971ED3"/>
    <w:rsid w:val="009725AE"/>
    <w:rsid w:val="00980F84"/>
    <w:rsid w:val="009918A4"/>
    <w:rsid w:val="00993577"/>
    <w:rsid w:val="00995D3A"/>
    <w:rsid w:val="0099638F"/>
    <w:rsid w:val="009A12CB"/>
    <w:rsid w:val="009A3325"/>
    <w:rsid w:val="009A3DA1"/>
    <w:rsid w:val="009A51F1"/>
    <w:rsid w:val="009A54B3"/>
    <w:rsid w:val="009A7044"/>
    <w:rsid w:val="009B0FBC"/>
    <w:rsid w:val="009B52CC"/>
    <w:rsid w:val="009B77A5"/>
    <w:rsid w:val="009C130E"/>
    <w:rsid w:val="009E28D9"/>
    <w:rsid w:val="009E3645"/>
    <w:rsid w:val="009F2E6B"/>
    <w:rsid w:val="009F4C35"/>
    <w:rsid w:val="00A0466D"/>
    <w:rsid w:val="00A05F2F"/>
    <w:rsid w:val="00A07B38"/>
    <w:rsid w:val="00A37B20"/>
    <w:rsid w:val="00A43074"/>
    <w:rsid w:val="00A47DBC"/>
    <w:rsid w:val="00A50B78"/>
    <w:rsid w:val="00A60B02"/>
    <w:rsid w:val="00A6448C"/>
    <w:rsid w:val="00A663A6"/>
    <w:rsid w:val="00A9101E"/>
    <w:rsid w:val="00A95F57"/>
    <w:rsid w:val="00AC4B70"/>
    <w:rsid w:val="00AD3F04"/>
    <w:rsid w:val="00AE0CD2"/>
    <w:rsid w:val="00AE1A99"/>
    <w:rsid w:val="00AF1419"/>
    <w:rsid w:val="00B050AF"/>
    <w:rsid w:val="00B123B7"/>
    <w:rsid w:val="00B21B45"/>
    <w:rsid w:val="00B2285D"/>
    <w:rsid w:val="00B428DC"/>
    <w:rsid w:val="00B42F2B"/>
    <w:rsid w:val="00B51DC3"/>
    <w:rsid w:val="00B64EBA"/>
    <w:rsid w:val="00B832CD"/>
    <w:rsid w:val="00B961FC"/>
    <w:rsid w:val="00B96275"/>
    <w:rsid w:val="00BA70BB"/>
    <w:rsid w:val="00BB07C6"/>
    <w:rsid w:val="00BB61F3"/>
    <w:rsid w:val="00BB6A92"/>
    <w:rsid w:val="00BC055B"/>
    <w:rsid w:val="00BC24E4"/>
    <w:rsid w:val="00BC4246"/>
    <w:rsid w:val="00BD209F"/>
    <w:rsid w:val="00BD27DC"/>
    <w:rsid w:val="00BD3A9E"/>
    <w:rsid w:val="00BE2E18"/>
    <w:rsid w:val="00BE46AD"/>
    <w:rsid w:val="00BE54B4"/>
    <w:rsid w:val="00BE61B1"/>
    <w:rsid w:val="00C026A2"/>
    <w:rsid w:val="00C31956"/>
    <w:rsid w:val="00C53389"/>
    <w:rsid w:val="00C60A38"/>
    <w:rsid w:val="00C758F9"/>
    <w:rsid w:val="00C834A2"/>
    <w:rsid w:val="00C97BA5"/>
    <w:rsid w:val="00CA0004"/>
    <w:rsid w:val="00CA6D20"/>
    <w:rsid w:val="00CC27E0"/>
    <w:rsid w:val="00CC34FF"/>
    <w:rsid w:val="00CD6D53"/>
    <w:rsid w:val="00CE0CCC"/>
    <w:rsid w:val="00CE464E"/>
    <w:rsid w:val="00CF3AB3"/>
    <w:rsid w:val="00CF4D63"/>
    <w:rsid w:val="00D063AF"/>
    <w:rsid w:val="00D1567B"/>
    <w:rsid w:val="00D164DF"/>
    <w:rsid w:val="00D17B99"/>
    <w:rsid w:val="00D22C68"/>
    <w:rsid w:val="00D30D16"/>
    <w:rsid w:val="00D439FA"/>
    <w:rsid w:val="00D503CF"/>
    <w:rsid w:val="00D62A09"/>
    <w:rsid w:val="00D631B3"/>
    <w:rsid w:val="00D75ACE"/>
    <w:rsid w:val="00D77006"/>
    <w:rsid w:val="00DA3D65"/>
    <w:rsid w:val="00DB1186"/>
    <w:rsid w:val="00DB6867"/>
    <w:rsid w:val="00DD3C78"/>
    <w:rsid w:val="00DF7EF5"/>
    <w:rsid w:val="00E14DF2"/>
    <w:rsid w:val="00E17738"/>
    <w:rsid w:val="00E23A3F"/>
    <w:rsid w:val="00E32A66"/>
    <w:rsid w:val="00E37D5E"/>
    <w:rsid w:val="00E50595"/>
    <w:rsid w:val="00E5081B"/>
    <w:rsid w:val="00E619A4"/>
    <w:rsid w:val="00E62AEA"/>
    <w:rsid w:val="00E72F78"/>
    <w:rsid w:val="00E82F7A"/>
    <w:rsid w:val="00E872B9"/>
    <w:rsid w:val="00E931D1"/>
    <w:rsid w:val="00EA6BCE"/>
    <w:rsid w:val="00EC623E"/>
    <w:rsid w:val="00EC62A0"/>
    <w:rsid w:val="00ED280A"/>
    <w:rsid w:val="00ED5961"/>
    <w:rsid w:val="00ED69B0"/>
    <w:rsid w:val="00EE5109"/>
    <w:rsid w:val="00F03323"/>
    <w:rsid w:val="00F342E9"/>
    <w:rsid w:val="00F344A1"/>
    <w:rsid w:val="00F36BBE"/>
    <w:rsid w:val="00F5091D"/>
    <w:rsid w:val="00F55404"/>
    <w:rsid w:val="00F579BD"/>
    <w:rsid w:val="00F621CA"/>
    <w:rsid w:val="00F6277D"/>
    <w:rsid w:val="00F6388B"/>
    <w:rsid w:val="00F848C2"/>
    <w:rsid w:val="00FB71FC"/>
    <w:rsid w:val="00FC4767"/>
    <w:rsid w:val="00FC5A45"/>
    <w:rsid w:val="00FD1827"/>
    <w:rsid w:val="00FD2D91"/>
    <w:rsid w:val="00FF4A57"/>
    <w:rsid w:val="12FA7E72"/>
    <w:rsid w:val="167F3EAE"/>
    <w:rsid w:val="198A0B90"/>
    <w:rsid w:val="1BA6C8D7"/>
    <w:rsid w:val="1F007137"/>
    <w:rsid w:val="209F9C19"/>
    <w:rsid w:val="28E83AF5"/>
    <w:rsid w:val="2AE6B19F"/>
    <w:rsid w:val="340F2A42"/>
    <w:rsid w:val="44B50398"/>
    <w:rsid w:val="5558BF5A"/>
    <w:rsid w:val="56E8512D"/>
    <w:rsid w:val="5B8BD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AB45EB"/>
  <w15:docId w15:val="{564C6E0E-F775-4B56-AFF7-08BCAC286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rsid w:val="000D6319"/>
    <w:pPr>
      <w:spacing w:after="0" w:line="320" w:lineRule="atLeast"/>
    </w:pPr>
    <w:rPr>
      <w:rFonts w:ascii="Frutiger LT Std 45 Light" w:hAnsi="Frutiger LT Std 45 Light"/>
      <w:sz w:val="21"/>
    </w:rPr>
  </w:style>
  <w:style w:type="paragraph" w:styleId="berschrift1">
    <w:name w:val="heading 1"/>
    <w:aliases w:val="WorldSkills Textüberschrift"/>
    <w:basedOn w:val="Standard"/>
    <w:next w:val="WorldSkills-Flietext"/>
    <w:link w:val="berschrift1Zchn"/>
    <w:uiPriority w:val="9"/>
    <w:qFormat/>
    <w:rsid w:val="00A07B38"/>
    <w:pPr>
      <w:keepNext/>
      <w:keepLines/>
      <w:spacing w:before="480"/>
      <w:outlineLvl w:val="0"/>
    </w:pPr>
    <w:rPr>
      <w:rFonts w:ascii="Arial" w:hAnsi="Arial" w:eastAsiaTheme="majorEastAsia" w:cstheme="majorBidi"/>
      <w:b/>
      <w:bCs/>
      <w:color w:val="C0000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42E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D75ACE"/>
  </w:style>
  <w:style w:type="paragraph" w:styleId="Fuzeile">
    <w:name w:val="footer"/>
    <w:basedOn w:val="Standard"/>
    <w:link w:val="Fu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D75A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ACE"/>
    <w:pPr>
      <w:spacing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D75ACE"/>
    <w:rPr>
      <w:rFonts w:ascii="Tahoma" w:hAnsi="Tahoma" w:cs="Tahoma"/>
      <w:sz w:val="16"/>
      <w:szCs w:val="16"/>
    </w:rPr>
  </w:style>
  <w:style w:type="paragraph" w:styleId="WorldSkills-Flietextfett" w:customStyle="1">
    <w:name w:val="WorldSkills - Fließtext fett"/>
    <w:basedOn w:val="Standard"/>
    <w:next w:val="WorldSkills-Flietext"/>
    <w:qFormat/>
    <w:rsid w:val="00B51DC3"/>
    <w:pPr>
      <w:keepNext/>
      <w:keepLines/>
      <w:spacing w:after="480"/>
    </w:pPr>
    <w:rPr>
      <w:rFonts w:ascii="Arial" w:hAnsi="Arial"/>
      <w:b/>
    </w:rPr>
  </w:style>
  <w:style w:type="paragraph" w:styleId="WorldSkills-Flietext" w:customStyle="1">
    <w:name w:val="WorldSkills - Fließtext"/>
    <w:basedOn w:val="Standard"/>
    <w:qFormat/>
    <w:rsid w:val="00B51DC3"/>
    <w:rPr>
      <w:rFonts w:ascii="Arial" w:hAnsi="Arial"/>
      <w:noProof/>
    </w:rPr>
  </w:style>
  <w:style w:type="character" w:styleId="Hyperlink">
    <w:name w:val="Hyperlink"/>
    <w:basedOn w:val="Absatz-Standardschriftart"/>
    <w:uiPriority w:val="99"/>
    <w:unhideWhenUsed/>
    <w:rsid w:val="00774A31"/>
    <w:rPr>
      <w:color w:val="0000FF" w:themeColor="hyperlink"/>
      <w:u w:val="single"/>
    </w:rPr>
  </w:style>
  <w:style w:type="paragraph" w:styleId="KeinLeerraum">
    <w:name w:val="No Spacing"/>
    <w:uiPriority w:val="1"/>
    <w:rsid w:val="009C130E"/>
    <w:pPr>
      <w:spacing w:after="0" w:line="240" w:lineRule="auto"/>
    </w:pPr>
    <w:rPr>
      <w:rFonts w:ascii="Frutiger LT Std 45 Light" w:hAnsi="Frutiger LT Std 45 Light"/>
      <w:sz w:val="21"/>
    </w:rPr>
  </w:style>
  <w:style w:type="paragraph" w:styleId="EinfAbs" w:customStyle="1">
    <w:name w:val="[Einf. Abs.]"/>
    <w:basedOn w:val="Standard"/>
    <w:uiPriority w:val="99"/>
    <w:rsid w:val="0091166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berschrift1Zchn" w:customStyle="1">
    <w:name w:val="Überschrift 1 Zchn"/>
    <w:aliases w:val="WorldSkills Textüberschrift Zchn"/>
    <w:basedOn w:val="Absatz-Standardschriftart"/>
    <w:link w:val="berschrift1"/>
    <w:uiPriority w:val="9"/>
    <w:rsid w:val="00A07B38"/>
    <w:rPr>
      <w:rFonts w:ascii="Arial" w:hAnsi="Arial" w:eastAsiaTheme="majorEastAsia" w:cstheme="majorBidi"/>
      <w:b/>
      <w:bCs/>
      <w:color w:val="C00000"/>
      <w:sz w:val="28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342E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A54B3"/>
    <w:rPr>
      <w:color w:val="808080"/>
    </w:rPr>
  </w:style>
  <w:style w:type="paragraph" w:styleId="1Grundschrift" w:customStyle="1">
    <w:name w:val="1Grundschrift"/>
    <w:basedOn w:val="Standard"/>
    <w:rsid w:val="000D6319"/>
    <w:pPr>
      <w:spacing w:line="256" w:lineRule="atLeast"/>
      <w:ind w:firstLine="198"/>
      <w:jc w:val="both"/>
    </w:pPr>
    <w:rPr>
      <w:rFonts w:ascii="Arial" w:hAnsi="Arial" w:eastAsia="Times New Roman" w:cs="Times New Roman"/>
      <w:kern w:val="18"/>
      <w:sz w:val="17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0D6319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</w:rPr>
  </w:style>
  <w:style w:type="paragraph" w:styleId="4Titel-gro" w:customStyle="1">
    <w:name w:val="4Titel-groß"/>
    <w:basedOn w:val="Standard"/>
    <w:rsid w:val="000D6319"/>
    <w:pPr>
      <w:spacing w:after="120" w:line="240" w:lineRule="atLeast"/>
    </w:pPr>
    <w:rPr>
      <w:rFonts w:ascii="Arial" w:hAnsi="Arial" w:eastAsia="Times New Roman" w:cs="Times New Roman"/>
      <w:b/>
      <w:spacing w:val="-4"/>
      <w:sz w:val="34"/>
      <w:szCs w:val="20"/>
      <w:lang w:eastAsia="de-DE"/>
    </w:rPr>
  </w:style>
  <w:style w:type="paragraph" w:styleId="Headline2" w:customStyle="1">
    <w:name w:val="Headline2"/>
    <w:basedOn w:val="Standard"/>
    <w:link w:val="Headline2Zchn"/>
    <w:rsid w:val="00C026A2"/>
    <w:pPr>
      <w:spacing w:before="192" w:beforeLines="80" w:after="192" w:afterLines="80" w:line="276" w:lineRule="auto"/>
      <w:ind w:right="2012"/>
    </w:pPr>
    <w:rPr>
      <w:rFonts w:ascii="Arial" w:hAnsi="Arial" w:cs="Arial"/>
      <w:b/>
      <w:color w:val="ED8B00"/>
      <w:sz w:val="22"/>
    </w:rPr>
  </w:style>
  <w:style w:type="paragraph" w:styleId="titel2Hub" w:customStyle="1">
    <w:name w:val="titel2 Hub"/>
    <w:basedOn w:val="Headline2"/>
    <w:link w:val="titel2HubZchn"/>
    <w:qFormat/>
    <w:rsid w:val="00C026A2"/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C026A2"/>
    <w:rPr>
      <w:color w:val="808080"/>
      <w:shd w:val="clear" w:color="auto" w:fill="E6E6E6"/>
    </w:rPr>
  </w:style>
  <w:style w:type="character" w:styleId="Headline2Zchn" w:customStyle="1">
    <w:name w:val="Headline2 Zchn"/>
    <w:basedOn w:val="Absatz-Standardschriftart"/>
    <w:link w:val="Headline2"/>
    <w:rsid w:val="00C026A2"/>
    <w:rPr>
      <w:rFonts w:ascii="Arial" w:hAnsi="Arial" w:cs="Arial"/>
      <w:b/>
      <w:color w:val="ED8B00"/>
    </w:rPr>
  </w:style>
  <w:style w:type="character" w:styleId="titel2HubZchn" w:customStyle="1">
    <w:name w:val="titel2 Hub Zchn"/>
    <w:basedOn w:val="Headline2Zchn"/>
    <w:link w:val="titel2Hub"/>
    <w:rsid w:val="00C026A2"/>
    <w:rPr>
      <w:rFonts w:ascii="Arial" w:hAnsi="Arial" w:cs="Arial"/>
      <w:b/>
      <w:color w:val="ED8B00"/>
    </w:rPr>
  </w:style>
  <w:style w:type="paragraph" w:styleId="Standard1" w:customStyle="1">
    <w:name w:val="Standard1"/>
    <w:rsid w:val="006623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Arial Unicode MS" w:cs="Arial Unicode MS"/>
      <w:kern w:val="3"/>
      <w:sz w:val="24"/>
      <w:szCs w:val="24"/>
      <w:lang w:eastAsia="zh-CN" w:bidi="hi-IN"/>
    </w:rPr>
  </w:style>
  <w:style w:type="paragraph" w:styleId="Textbody" w:customStyle="1">
    <w:name w:val="Text body"/>
    <w:basedOn w:val="Standard1"/>
    <w:rsid w:val="006623FA"/>
    <w:pPr>
      <w:spacing w:after="120"/>
    </w:pPr>
  </w:style>
  <w:style w:type="character" w:styleId="UnresolvedMention" w:customStyle="1">
    <w:name w:val="Unresolved Mention"/>
    <w:basedOn w:val="Absatz-Standardschriftart"/>
    <w:uiPriority w:val="99"/>
    <w:rsid w:val="007437C8"/>
    <w:rPr>
      <w:color w:val="808080"/>
      <w:shd w:val="clear" w:color="auto" w:fill="E6E6E6"/>
    </w:rPr>
  </w:style>
  <w:style w:type="paragraph" w:styleId="Default" w:customStyle="1">
    <w:name w:val="Default"/>
    <w:rsid w:val="00D30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4E18EF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ameContents" w:customStyle="1">
    <w:name w:val="Frame Contents"/>
    <w:basedOn w:val="Standard"/>
    <w:qFormat/>
    <w:rsid w:val="0027141B"/>
    <w:pPr>
      <w:suppressAutoHyphens/>
    </w:pPr>
    <w:rPr>
      <w:rFonts w:asciiTheme="minorHAnsi" w:hAnsiTheme="minorHAnsi"/>
    </w:rPr>
  </w:style>
  <w:style w:type="paragraph" w:styleId="StandardWeb">
    <w:name w:val="Normal (Web)"/>
    <w:basedOn w:val="Standard"/>
    <w:uiPriority w:val="99"/>
    <w:unhideWhenUsed/>
    <w:rsid w:val="000342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0D6319"/>
    <w:pPr>
      <w:spacing w:after="0" w:line="320" w:lineRule="atLeast"/>
    </w:pPr>
    <w:rPr>
      <w:rFonts w:ascii="Frutiger LT Std 45 Light" w:hAnsi="Frutiger LT Std 45 Light"/>
      <w:sz w:val="21"/>
    </w:rPr>
  </w:style>
  <w:style w:type="paragraph" w:styleId="berschrift1">
    <w:name w:val="heading 1"/>
    <w:aliases w:val="WorldSkills Textüberschrift"/>
    <w:basedOn w:val="Standard"/>
    <w:next w:val="WorldSkills-Flietext"/>
    <w:link w:val="berschrift1Zchn"/>
    <w:uiPriority w:val="9"/>
    <w:qFormat/>
    <w:rsid w:val="00A07B3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C0000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4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ACE"/>
  </w:style>
  <w:style w:type="paragraph" w:styleId="Fuzeile">
    <w:name w:val="footer"/>
    <w:basedOn w:val="Standard"/>
    <w:link w:val="Fu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A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5ACE"/>
    <w:rPr>
      <w:rFonts w:ascii="Tahoma" w:hAnsi="Tahoma" w:cs="Tahoma"/>
      <w:sz w:val="16"/>
      <w:szCs w:val="16"/>
    </w:rPr>
  </w:style>
  <w:style w:type="paragraph" w:customStyle="1" w:styleId="WorldSkills-Flietextfett">
    <w:name w:val="WorldSkills - Fließtext fett"/>
    <w:basedOn w:val="Standard"/>
    <w:next w:val="WorldSkills-Flietext"/>
    <w:qFormat/>
    <w:rsid w:val="00B51DC3"/>
    <w:pPr>
      <w:keepNext/>
      <w:keepLines/>
      <w:spacing w:after="480"/>
    </w:pPr>
    <w:rPr>
      <w:rFonts w:ascii="Arial" w:hAnsi="Arial"/>
      <w:b/>
    </w:rPr>
  </w:style>
  <w:style w:type="paragraph" w:customStyle="1" w:styleId="WorldSkills-Flietext">
    <w:name w:val="WorldSkills - Fließtext"/>
    <w:basedOn w:val="Standard"/>
    <w:qFormat/>
    <w:rsid w:val="00B51DC3"/>
    <w:rPr>
      <w:rFonts w:ascii="Arial" w:hAnsi="Arial"/>
      <w:noProof/>
    </w:rPr>
  </w:style>
  <w:style w:type="character" w:styleId="Hyperlink">
    <w:name w:val="Hyperlink"/>
    <w:basedOn w:val="Absatz-Standardschriftart"/>
    <w:uiPriority w:val="99"/>
    <w:unhideWhenUsed/>
    <w:rsid w:val="00774A31"/>
    <w:rPr>
      <w:color w:val="0000FF" w:themeColor="hyperlink"/>
      <w:u w:val="single"/>
    </w:rPr>
  </w:style>
  <w:style w:type="paragraph" w:styleId="KeinLeerraum">
    <w:name w:val="No Spacing"/>
    <w:uiPriority w:val="1"/>
    <w:rsid w:val="009C130E"/>
    <w:pPr>
      <w:spacing w:after="0" w:line="240" w:lineRule="auto"/>
    </w:pPr>
    <w:rPr>
      <w:rFonts w:ascii="Frutiger LT Std 45 Light" w:hAnsi="Frutiger LT Std 45 Light"/>
      <w:sz w:val="21"/>
    </w:rPr>
  </w:style>
  <w:style w:type="paragraph" w:customStyle="1" w:styleId="EinfAbs">
    <w:name w:val="[Einf. Abs.]"/>
    <w:basedOn w:val="Standard"/>
    <w:uiPriority w:val="99"/>
    <w:rsid w:val="0091166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erschrift1Zchn">
    <w:name w:val="Überschrift 1 Zchn"/>
    <w:aliases w:val="WorldSkills Textüberschrift Zchn"/>
    <w:basedOn w:val="Absatz-Standardschriftart"/>
    <w:link w:val="berschrift1"/>
    <w:uiPriority w:val="9"/>
    <w:rsid w:val="00A07B38"/>
    <w:rPr>
      <w:rFonts w:ascii="Arial" w:eastAsiaTheme="majorEastAsia" w:hAnsi="Arial" w:cstheme="majorBidi"/>
      <w:b/>
      <w:bCs/>
      <w:color w:val="C0000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A54B3"/>
    <w:rPr>
      <w:color w:val="808080"/>
    </w:rPr>
  </w:style>
  <w:style w:type="paragraph" w:customStyle="1" w:styleId="1Grundschrift">
    <w:name w:val="1Grundschrift"/>
    <w:basedOn w:val="Standard"/>
    <w:rsid w:val="000D6319"/>
    <w:pPr>
      <w:spacing w:line="256" w:lineRule="atLeast"/>
      <w:ind w:firstLine="198"/>
      <w:jc w:val="both"/>
    </w:pPr>
    <w:rPr>
      <w:rFonts w:ascii="Arial" w:eastAsia="Times New Roman" w:hAnsi="Arial" w:cs="Times New Roman"/>
      <w:kern w:val="18"/>
      <w:sz w:val="17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0D631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4Titel-gro">
    <w:name w:val="4Titel-groß"/>
    <w:basedOn w:val="Standard"/>
    <w:rsid w:val="000D6319"/>
    <w:pPr>
      <w:spacing w:after="120" w:line="240" w:lineRule="atLeast"/>
    </w:pPr>
    <w:rPr>
      <w:rFonts w:ascii="Arial" w:eastAsia="Times New Roman" w:hAnsi="Arial" w:cs="Times New Roman"/>
      <w:b/>
      <w:spacing w:val="-4"/>
      <w:sz w:val="34"/>
      <w:szCs w:val="20"/>
      <w:lang w:eastAsia="de-DE"/>
    </w:rPr>
  </w:style>
  <w:style w:type="paragraph" w:customStyle="1" w:styleId="Headline2">
    <w:name w:val="Headline2"/>
    <w:basedOn w:val="Standard"/>
    <w:link w:val="Headline2Zchn"/>
    <w:rsid w:val="00C026A2"/>
    <w:pPr>
      <w:spacing w:beforeLines="80" w:before="192" w:afterLines="80" w:after="192" w:line="276" w:lineRule="auto"/>
      <w:ind w:right="2012"/>
    </w:pPr>
    <w:rPr>
      <w:rFonts w:ascii="Arial" w:hAnsi="Arial" w:cs="Arial"/>
      <w:b/>
      <w:color w:val="ED8B00"/>
      <w:sz w:val="22"/>
    </w:rPr>
  </w:style>
  <w:style w:type="paragraph" w:customStyle="1" w:styleId="titel2Hub">
    <w:name w:val="titel2 Hub"/>
    <w:basedOn w:val="Headline2"/>
    <w:link w:val="titel2HubZchn"/>
    <w:qFormat/>
    <w:rsid w:val="00C026A2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026A2"/>
    <w:rPr>
      <w:color w:val="808080"/>
      <w:shd w:val="clear" w:color="auto" w:fill="E6E6E6"/>
    </w:rPr>
  </w:style>
  <w:style w:type="character" w:customStyle="1" w:styleId="Headline2Zchn">
    <w:name w:val="Headline2 Zchn"/>
    <w:basedOn w:val="Absatz-Standardschriftart"/>
    <w:link w:val="Headline2"/>
    <w:rsid w:val="00C026A2"/>
    <w:rPr>
      <w:rFonts w:ascii="Arial" w:hAnsi="Arial" w:cs="Arial"/>
      <w:b/>
      <w:color w:val="ED8B00"/>
    </w:rPr>
  </w:style>
  <w:style w:type="character" w:customStyle="1" w:styleId="titel2HubZchn">
    <w:name w:val="titel2 Hub Zchn"/>
    <w:basedOn w:val="Headline2Zchn"/>
    <w:link w:val="titel2Hub"/>
    <w:rsid w:val="00C026A2"/>
    <w:rPr>
      <w:rFonts w:ascii="Arial" w:hAnsi="Arial" w:cs="Arial"/>
      <w:b/>
      <w:color w:val="ED8B00"/>
    </w:rPr>
  </w:style>
  <w:style w:type="paragraph" w:customStyle="1" w:styleId="Standard1">
    <w:name w:val="Standard1"/>
    <w:rsid w:val="006623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1"/>
    <w:rsid w:val="006623FA"/>
    <w:pPr>
      <w:spacing w:after="120"/>
    </w:pPr>
  </w:style>
  <w:style w:type="character" w:customStyle="1" w:styleId="UnresolvedMention">
    <w:name w:val="Unresolved Mention"/>
    <w:basedOn w:val="Absatz-Standardschriftart"/>
    <w:uiPriority w:val="99"/>
    <w:rsid w:val="007437C8"/>
    <w:rPr>
      <w:color w:val="808080"/>
      <w:shd w:val="clear" w:color="auto" w:fill="E6E6E6"/>
    </w:rPr>
  </w:style>
  <w:style w:type="paragraph" w:customStyle="1" w:styleId="Default">
    <w:name w:val="Default"/>
    <w:rsid w:val="00D30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4E18EF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rd"/>
    <w:qFormat/>
    <w:rsid w:val="0027141B"/>
    <w:pPr>
      <w:suppressAutoHyphens/>
    </w:pPr>
    <w:rPr>
      <w:rFonts w:asciiTheme="minorHAnsi" w:hAnsiTheme="minorHAnsi"/>
    </w:rPr>
  </w:style>
  <w:style w:type="paragraph" w:styleId="StandardWeb">
    <w:name w:val="Normal (Web)"/>
    <w:basedOn w:val="Standard"/>
    <w:uiPriority w:val="99"/>
    <w:unhideWhenUsed/>
    <w:rsid w:val="0003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2.xml" Id="Rd2ff4aa352614ae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.Romer.KMR-FELLBACH\Dropbox\a_WSG%202.0\AA-Vorlagen\Allgemein\Master-Vorlagen\Master_Protokollvorlage_ab%202018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ld skills Leipzig">
      <a:majorFont>
        <a:latin typeface="Frutiger LT Std 45 Light"/>
        <a:ea typeface=""/>
        <a:cs typeface=""/>
      </a:majorFont>
      <a:minorFont>
        <a:latin typeface="Frutiger LT Std 45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244EE-EAF3-4DE3-B4DD-E071974B70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Master_Protokollvorlage_ab 2018.dotx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Hubert Romer</dc:creator>
  <lastModifiedBy>Glenn Skrzypczak</lastModifiedBy>
  <revision>9</revision>
  <lastPrinted>2024-04-03T14:39:00.0000000Z</lastPrinted>
  <dcterms:created xsi:type="dcterms:W3CDTF">2024-04-03T12:01:00.0000000Z</dcterms:created>
  <dcterms:modified xsi:type="dcterms:W3CDTF">2024-05-29T05:41:00.4715046Z</dcterms:modified>
</coreProperties>
</file>