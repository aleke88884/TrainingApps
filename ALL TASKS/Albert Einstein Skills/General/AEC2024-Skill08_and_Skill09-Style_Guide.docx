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7462A6" w:rsidR="004A7141" w:rsidP="004A7141" w:rsidRDefault="007915E9" w14:paraId="7207A02F" wp14:textId="77777777">
      <w:pPr>
        <w:pStyle w:val="Listenabsatz"/>
        <w:ind w:left="142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0F79F0">
        <w:rPr>
          <w:rFonts w:ascii="Arial" w:hAnsi="Arial" w:cs="Arial"/>
          <w:b/>
          <w:noProof/>
          <w:color w:val="C00000"/>
          <w:sz w:val="40"/>
          <w:szCs w:val="40"/>
          <w:lang w:eastAsia="de-DE"/>
        </w:rPr>
        <w:drawing>
          <wp:anchor xmlns:wp14="http://schemas.microsoft.com/office/word/2010/wordprocessingDrawing" distT="0" distB="0" distL="114300" distR="114300" simplePos="0" relativeHeight="251667456" behindDoc="1" locked="0" layoutInCell="1" allowOverlap="1" wp14:anchorId="347EECDA" wp14:editId="04512C5C">
            <wp:simplePos x="0" y="0"/>
            <wp:positionH relativeFrom="column">
              <wp:posOffset>-380365</wp:posOffset>
            </wp:positionH>
            <wp:positionV relativeFrom="paragraph">
              <wp:posOffset>-377825</wp:posOffset>
            </wp:positionV>
            <wp:extent cx="6582410" cy="751840"/>
            <wp:effectExtent l="0" t="0" r="8890" b="0"/>
            <wp:wrapTight wrapText="bothSides">
              <wp:wrapPolygon edited="0">
                <wp:start x="0" y="0"/>
                <wp:lineTo x="0" y="20797"/>
                <wp:lineTo x="21567" y="20797"/>
                <wp:lineTo x="21567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4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A07B38" w:rsidR="004A7141" w:rsidP="007915E9" w:rsidRDefault="0003425B" w14:paraId="4260C2E5" wp14:textId="77777777">
      <w:pPr>
        <w:pStyle w:val="Listenabsatz"/>
        <w:ind w:left="0"/>
        <w:jc w:val="center"/>
        <w:rPr>
          <w:rFonts w:ascii="Arial" w:hAnsi="Arial" w:cs="Arial"/>
          <w:b/>
          <w:color w:val="C00000"/>
          <w:sz w:val="40"/>
          <w:szCs w:val="40"/>
          <w:lang w:val="en-US"/>
        </w:rPr>
      </w:pPr>
      <w:r w:rsidRPr="6BF0080C" w:rsidR="331EC570">
        <w:rPr>
          <w:rFonts w:ascii="Arial" w:hAnsi="Arial" w:cs="Arial"/>
          <w:b w:val="1"/>
          <w:bCs w:val="1"/>
          <w:color w:val="C00000"/>
          <w:sz w:val="40"/>
          <w:szCs w:val="40"/>
          <w:lang w:val="en-US"/>
        </w:rPr>
        <w:t>Style Guide</w:t>
      </w:r>
    </w:p>
    <w:p w:rsidR="6BF0080C" w:rsidP="6BF0080C" w:rsidRDefault="6BF0080C" w14:paraId="192A8C9C" w14:textId="139F3DE8">
      <w:pPr>
        <w:pStyle w:val="Listenabsatz"/>
        <w:ind w:left="0"/>
        <w:jc w:val="center"/>
        <w:rPr>
          <w:rFonts w:ascii="Arial" w:hAnsi="Arial" w:cs="Arial"/>
          <w:b w:val="1"/>
          <w:bCs w:val="1"/>
          <w:color w:val="C00000"/>
          <w:sz w:val="40"/>
          <w:szCs w:val="40"/>
          <w:lang w:val="en-US"/>
        </w:rPr>
      </w:pPr>
    </w:p>
    <w:p w:rsidR="799B4D3D" w:rsidP="6BF0080C" w:rsidRDefault="799B4D3D" w14:paraId="1DE88CBF" w14:textId="61D5D0FB">
      <w:pPr>
        <w:pStyle w:val="Listenabsatz"/>
        <w:ind w:left="0"/>
        <w:jc w:val="left"/>
        <w:rPr>
          <w:rFonts w:ascii="Arial" w:hAnsi="Arial" w:cs="Arial"/>
          <w:b w:val="1"/>
          <w:bCs w:val="1"/>
          <w:color w:val="C00000"/>
          <w:sz w:val="40"/>
          <w:szCs w:val="40"/>
          <w:lang w:val="en-US"/>
        </w:rPr>
      </w:pPr>
      <w:r w:rsidRPr="6BF0080C" w:rsidR="799B4D3D">
        <w:rPr>
          <w:rFonts w:ascii="Arial" w:hAnsi="Arial" w:cs="Arial"/>
          <w:b w:val="1"/>
          <w:bCs w:val="1"/>
          <w:color w:val="C00000"/>
          <w:sz w:val="28"/>
          <w:szCs w:val="28"/>
          <w:lang w:val="en-US"/>
        </w:rPr>
        <w:t>1 Colors</w:t>
      </w:r>
    </w:p>
    <w:p xmlns:wp14="http://schemas.microsoft.com/office/word/2010/wordml" w:rsidR="0003425B" w:rsidP="007529C9" w:rsidRDefault="00336E78" w14:paraId="4431B99F" wp14:textId="77777777">
      <w:pPr>
        <w:pStyle w:val="berschrift1"/>
        <w:rPr>
          <w:lang w:val="en-GB"/>
        </w:rPr>
      </w:pPr>
      <w:r w:rsidRPr="00473642">
        <w:rPr>
          <w:noProof/>
          <w:lang w:eastAsia="de-DE"/>
        </w:rPr>
        <w:drawing>
          <wp:anchor xmlns:wp14="http://schemas.microsoft.com/office/word/2010/wordprocessingDrawing" distT="0" distB="0" distL="114300" distR="114300" simplePos="0" relativeHeight="251663360" behindDoc="1" locked="0" layoutInCell="1" allowOverlap="1" wp14:anchorId="15A39280" wp14:editId="3F37FAE4">
            <wp:simplePos x="0" y="0"/>
            <wp:positionH relativeFrom="column">
              <wp:posOffset>832485</wp:posOffset>
            </wp:positionH>
            <wp:positionV relativeFrom="paragraph">
              <wp:posOffset>467360</wp:posOffset>
            </wp:positionV>
            <wp:extent cx="831850" cy="1537970"/>
            <wp:effectExtent l="0" t="0" r="6350" b="5080"/>
            <wp:wrapTight wrapText="bothSides">
              <wp:wrapPolygon edited="0">
                <wp:start x="0" y="0"/>
                <wp:lineTo x="0" y="21404"/>
                <wp:lineTo x="21270" y="21404"/>
                <wp:lineTo x="21270" y="0"/>
                <wp:lineTo x="0" y="0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3642" w:rsidR="008D40AA">
        <w:rPr>
          <w:noProof/>
          <w:lang w:eastAsia="de-DE"/>
        </w:rPr>
        <w:drawing>
          <wp:anchor xmlns:wp14="http://schemas.microsoft.com/office/word/2010/wordprocessingDrawing" distT="0" distB="0" distL="114300" distR="114300" simplePos="0" relativeHeight="251662336" behindDoc="1" locked="0" layoutInCell="1" allowOverlap="1" wp14:anchorId="66D7D9A6" wp14:editId="01C5A04E">
            <wp:simplePos x="0" y="0"/>
            <wp:positionH relativeFrom="column">
              <wp:posOffset>635</wp:posOffset>
            </wp:positionH>
            <wp:positionV relativeFrom="paragraph">
              <wp:posOffset>467995</wp:posOffset>
            </wp:positionV>
            <wp:extent cx="852170" cy="1535430"/>
            <wp:effectExtent l="0" t="0" r="5080" b="7620"/>
            <wp:wrapTight wrapText="bothSides">
              <wp:wrapPolygon edited="0">
                <wp:start x="0" y="0"/>
                <wp:lineTo x="0" y="21439"/>
                <wp:lineTo x="21246" y="21439"/>
                <wp:lineTo x="2124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25B">
        <w:rPr>
          <w:rFonts w:cs="Arial"/>
          <w:noProof/>
          <w:color w:val="000000"/>
          <w:sz w:val="22"/>
          <w:szCs w:val="22"/>
          <w:bdr w:val="none" w:color="auto" w:sz="0" w:space="0" w:frame="1"/>
          <w:lang w:eastAsia="de-DE"/>
        </w:rPr>
        <w:drawing>
          <wp:anchor xmlns:wp14="http://schemas.microsoft.com/office/word/2010/wordprocessingDrawing" distT="0" distB="0" distL="114300" distR="114300" simplePos="0" relativeHeight="251660288" behindDoc="1" locked="0" layoutInCell="1" allowOverlap="1" wp14:anchorId="5B4D9504" wp14:editId="4A5AB0FD">
            <wp:simplePos x="0" y="0"/>
            <wp:positionH relativeFrom="column">
              <wp:posOffset>34290</wp:posOffset>
            </wp:positionH>
            <wp:positionV relativeFrom="paragraph">
              <wp:posOffset>471170</wp:posOffset>
            </wp:positionV>
            <wp:extent cx="5735320" cy="1534160"/>
            <wp:effectExtent l="0" t="0" r="0" b="8890"/>
            <wp:wrapTight wrapText="bothSides">
              <wp:wrapPolygon edited="0">
                <wp:start x="0" y="0"/>
                <wp:lineTo x="0" y="21457"/>
                <wp:lineTo x="21523" y="21457"/>
                <wp:lineTo x="21523" y="0"/>
                <wp:lineTo x="0" y="0"/>
              </wp:wrapPolygon>
            </wp:wrapTight>
            <wp:docPr id="6" name="Grafik 6" descr="https://lh3.googleusercontent.com/kIi7eCsBS3FlT-uI06JQcG_RlACYjhDl-msQOlEgHci2Gmcq7WKIaeTxBG4qT_jVlhvIB61xhgUByFxfoYKDuUKo1OZnhUtqtpK9TrhLNMUp9yeFiLRMX8xsicAKsQRpHqjbzFag15hay9QS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kIi7eCsBS3FlT-uI06JQcG_RlACYjhDl-msQOlEgHci2Gmcq7WKIaeTxBG4qT_jVlhvIB61xhgUByFxfoYKDuUKo1OZnhUtqtpK9TrhLNMUp9yeFiLRMX8xsicAKsQRpHqjbzFag15hay9QSr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473642" w:rsidR="00473642" w:rsidP="00473642" w:rsidRDefault="00473642" w14:paraId="0DFAE634" wp14:textId="77777777">
      <w:pPr>
        <w:pStyle w:val="WorldSkills-Flietext"/>
        <w:rPr>
          <w:lang w:val="en-GB"/>
        </w:rPr>
      </w:pPr>
      <w:r>
        <w:rPr>
          <w:lang w:val="en-GB"/>
        </w:rPr>
        <w:t xml:space="preserve">  </w:t>
      </w:r>
    </w:p>
    <w:p xmlns:wp14="http://schemas.microsoft.com/office/word/2010/wordml" w:rsidR="0003425B" w:rsidP="00993577" w:rsidRDefault="0003425B" w14:paraId="672A6659" wp14:textId="77777777">
      <w:pPr>
        <w:pStyle w:val="berschrift2"/>
        <w:jc w:val="both"/>
        <w:rPr>
          <w:rFonts w:ascii="Arial" w:hAnsi="Arial" w:cs="Arial"/>
          <w:color w:val="050589"/>
          <w:sz w:val="22"/>
          <w:szCs w:val="22"/>
          <w:lang w:val="en-GB"/>
        </w:rPr>
      </w:pPr>
    </w:p>
    <w:tbl>
      <w:tblPr>
        <w:tblW w:w="9310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1330"/>
        <w:gridCol w:w="1330"/>
        <w:gridCol w:w="1330"/>
        <w:gridCol w:w="1330"/>
        <w:gridCol w:w="1330"/>
        <w:gridCol w:w="1330"/>
      </w:tblGrid>
      <w:tr xmlns:wp14="http://schemas.microsoft.com/office/word/2010/wordml" w:rsidRPr="0003425B" w:rsidR="00473642" w:rsidTr="6BF0080C" w14:paraId="0AFD9125" wp14:textId="77777777">
        <w:tc>
          <w:tcPr>
            <w:tcW w:w="1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03425B" w:rsidR="00473642" w:rsidP="004C5536" w:rsidRDefault="00473642" w14:paraId="556428AE" wp14:textId="77777777">
            <w:pPr>
              <w:spacing w:after="20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 w:rsidRPr="0003425B">
              <w:rPr>
                <w:rFonts w:ascii="Arial" w:hAnsi="Arial" w:eastAsia="Times New Roman" w:cs="Arial"/>
                <w:b/>
                <w:bCs/>
                <w:color w:val="000000"/>
                <w:sz w:val="22"/>
                <w:lang w:eastAsia="de-DE"/>
              </w:rPr>
              <w:t>Blue</w:t>
            </w:r>
          </w:p>
        </w:tc>
        <w:tc>
          <w:tcPr>
            <w:tcW w:w="1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Pr="0003425B" w:rsidR="00473642" w:rsidP="0003425B" w:rsidRDefault="00473642" w14:paraId="0C8D5DD4" wp14:textId="77777777">
            <w:pPr>
              <w:spacing w:after="20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 w:rsidRPr="6BF0080C" w:rsidR="440B21D9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eastAsia="de-DE"/>
              </w:rPr>
              <w:t>Khorne</w:t>
            </w:r>
            <w:r w:rsidRPr="6BF0080C" w:rsidR="440B21D9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eastAsia="de-DE"/>
              </w:rPr>
              <w:t xml:space="preserve"> </w:t>
            </w:r>
            <w:r w:rsidRPr="6BF0080C" w:rsidR="440B21D9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eastAsia="de-DE"/>
              </w:rPr>
              <w:t>Red</w:t>
            </w:r>
          </w:p>
        </w:tc>
        <w:tc>
          <w:tcPr>
            <w:tcW w:w="1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Pr="0003425B" w:rsidR="00473642" w:rsidP="0003425B" w:rsidRDefault="00473642" w14:paraId="0EF143EB" wp14:textId="77777777">
            <w:pPr>
              <w:spacing w:after="20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 w:rsidRPr="6BF0080C" w:rsidR="440B21D9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eastAsia="de-DE"/>
              </w:rPr>
              <w:t xml:space="preserve">Alert </w:t>
            </w:r>
            <w:r w:rsidRPr="6BF0080C" w:rsidR="440B21D9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eastAsia="de-DE"/>
              </w:rPr>
              <w:t>Red</w:t>
            </w:r>
          </w:p>
        </w:tc>
        <w:tc>
          <w:tcPr>
            <w:tcW w:w="1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Pr="0003425B" w:rsidR="00473642" w:rsidP="0003425B" w:rsidRDefault="00473642" w14:paraId="4637D852" wp14:textId="77777777">
            <w:pPr>
              <w:spacing w:after="20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 w:rsidRPr="0003425B">
              <w:rPr>
                <w:rFonts w:ascii="Arial" w:hAnsi="Arial" w:eastAsia="Times New Roman" w:cs="Arial"/>
                <w:b/>
                <w:bCs/>
                <w:color w:val="000000"/>
                <w:sz w:val="22"/>
                <w:lang w:eastAsia="de-DE"/>
              </w:rPr>
              <w:t>Honey Yellow</w:t>
            </w:r>
          </w:p>
        </w:tc>
        <w:tc>
          <w:tcPr>
            <w:tcW w:w="1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Pr="0003425B" w:rsidR="00473642" w:rsidP="0003425B" w:rsidRDefault="00473642" w14:paraId="15E62E04" wp14:textId="77777777">
            <w:pPr>
              <w:spacing w:after="20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 w:rsidRPr="6BF0080C" w:rsidR="440B21D9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eastAsia="de-DE"/>
              </w:rPr>
              <w:t>Vivid</w:t>
            </w:r>
            <w:r w:rsidRPr="6BF0080C" w:rsidR="440B21D9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eastAsia="de-DE"/>
              </w:rPr>
              <w:t xml:space="preserve"> Orange</w:t>
            </w:r>
          </w:p>
        </w:tc>
        <w:tc>
          <w:tcPr>
            <w:tcW w:w="1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Pr="0003425B" w:rsidR="00473642" w:rsidP="0003425B" w:rsidRDefault="00473642" w14:paraId="6FCA83AD" wp14:textId="77777777">
            <w:pPr>
              <w:spacing w:after="20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 w:rsidRPr="6BF0080C" w:rsidR="440B21D9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eastAsia="de-DE"/>
              </w:rPr>
              <w:t>Mystic</w:t>
            </w:r>
            <w:r w:rsidRPr="6BF0080C" w:rsidR="440B21D9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eastAsia="de-DE"/>
              </w:rPr>
              <w:t xml:space="preserve"> </w:t>
            </w:r>
            <w:r w:rsidRPr="6BF0080C" w:rsidR="440B21D9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eastAsia="de-DE"/>
              </w:rPr>
              <w:t>Maroon</w:t>
            </w:r>
          </w:p>
        </w:tc>
        <w:tc>
          <w:tcPr>
            <w:tcW w:w="1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Pr="0003425B" w:rsidR="00473642" w:rsidP="0003425B" w:rsidRDefault="00473642" w14:paraId="2F87FD00" wp14:textId="77777777">
            <w:pPr>
              <w:spacing w:after="20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 w:rsidRPr="0003425B">
              <w:rPr>
                <w:rFonts w:ascii="Arial" w:hAnsi="Arial" w:eastAsia="Times New Roman" w:cs="Arial"/>
                <w:b/>
                <w:bCs/>
                <w:color w:val="000000"/>
                <w:sz w:val="22"/>
                <w:lang w:eastAsia="de-DE"/>
              </w:rPr>
              <w:t>Mint Green</w:t>
            </w:r>
          </w:p>
        </w:tc>
      </w:tr>
      <w:tr xmlns:wp14="http://schemas.microsoft.com/office/word/2010/wordml" w:rsidRPr="0003425B" w:rsidR="00473642" w:rsidTr="6BF0080C" w14:paraId="1FE089E2" wp14:textId="77777777">
        <w:tc>
          <w:tcPr>
            <w:tcW w:w="1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03425B" w:rsidR="00473642" w:rsidP="004C5536" w:rsidRDefault="00473642" w14:paraId="07046D1A" wp14:textId="77777777">
            <w:pPr>
              <w:spacing w:after="20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 w:rsidRPr="0003425B">
              <w:rPr>
                <w:rFonts w:ascii="Arial" w:hAnsi="Arial" w:eastAsia="Times New Roman" w:cs="Arial"/>
                <w:color w:val="000000"/>
                <w:sz w:val="22"/>
                <w:lang w:eastAsia="de-DE"/>
              </w:rPr>
              <w:t>#246eb9</w:t>
            </w:r>
          </w:p>
        </w:tc>
        <w:tc>
          <w:tcPr>
            <w:tcW w:w="1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Pr="0003425B" w:rsidR="00473642" w:rsidP="00473642" w:rsidRDefault="00473642" w14:paraId="464CF1C1" wp14:textId="77777777">
            <w:pPr>
              <w:spacing w:after="20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Arial" w:hAnsi="Arial" w:eastAsia="Times New Roman" w:cs="Arial"/>
                <w:color w:val="000000"/>
                <w:sz w:val="22"/>
                <w:lang w:eastAsia="de-DE"/>
              </w:rPr>
              <w:t>#6D0000</w:t>
            </w:r>
          </w:p>
        </w:tc>
        <w:tc>
          <w:tcPr>
            <w:tcW w:w="1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Pr="0003425B" w:rsidR="00473642" w:rsidP="0003425B" w:rsidRDefault="00473642" w14:paraId="514EBC5C" wp14:textId="77777777">
            <w:pPr>
              <w:spacing w:after="20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 w:rsidRPr="0003425B">
              <w:rPr>
                <w:rFonts w:ascii="Arial" w:hAnsi="Arial" w:eastAsia="Times New Roman" w:cs="Arial"/>
                <w:color w:val="000000"/>
                <w:sz w:val="22"/>
                <w:lang w:eastAsia="de-DE"/>
              </w:rPr>
              <w:t>#e23c12</w:t>
            </w:r>
          </w:p>
        </w:tc>
        <w:tc>
          <w:tcPr>
            <w:tcW w:w="1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Pr="0003425B" w:rsidR="00473642" w:rsidP="0003425B" w:rsidRDefault="00473642" w14:paraId="2907B307" wp14:textId="77777777">
            <w:pPr>
              <w:spacing w:after="20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 w:rsidRPr="0003425B">
              <w:rPr>
                <w:rFonts w:ascii="Arial" w:hAnsi="Arial" w:eastAsia="Times New Roman" w:cs="Arial"/>
                <w:color w:val="000000"/>
                <w:sz w:val="22"/>
                <w:lang w:eastAsia="de-DE"/>
              </w:rPr>
              <w:t>#ffb400</w:t>
            </w:r>
          </w:p>
        </w:tc>
        <w:tc>
          <w:tcPr>
            <w:tcW w:w="1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Pr="0003425B" w:rsidR="00473642" w:rsidP="0003425B" w:rsidRDefault="00473642" w14:paraId="35128683" wp14:textId="77777777">
            <w:pPr>
              <w:spacing w:after="20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 w:rsidRPr="0003425B">
              <w:rPr>
                <w:rFonts w:ascii="Arial" w:hAnsi="Arial" w:eastAsia="Times New Roman" w:cs="Arial"/>
                <w:color w:val="000000"/>
                <w:sz w:val="22"/>
                <w:lang w:eastAsia="de-DE"/>
              </w:rPr>
              <w:t>#fe5f00</w:t>
            </w:r>
          </w:p>
        </w:tc>
        <w:tc>
          <w:tcPr>
            <w:tcW w:w="1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Pr="0003425B" w:rsidR="00473642" w:rsidP="0003425B" w:rsidRDefault="00473642" w14:paraId="277975DE" wp14:textId="77777777">
            <w:pPr>
              <w:spacing w:after="20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 w:rsidRPr="0003425B">
              <w:rPr>
                <w:rFonts w:ascii="Arial" w:hAnsi="Arial" w:eastAsia="Times New Roman" w:cs="Arial"/>
                <w:color w:val="000000"/>
                <w:sz w:val="22"/>
                <w:lang w:eastAsia="de-DE"/>
              </w:rPr>
              <w:t>#aa4b77</w:t>
            </w:r>
          </w:p>
        </w:tc>
        <w:tc>
          <w:tcPr>
            <w:tcW w:w="1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Pr="0003425B" w:rsidR="00473642" w:rsidP="0003425B" w:rsidRDefault="00473642" w14:paraId="63E7B8EE" wp14:textId="77777777">
            <w:pPr>
              <w:spacing w:after="20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 w:rsidRPr="0003425B">
              <w:rPr>
                <w:rFonts w:ascii="Arial" w:hAnsi="Arial" w:eastAsia="Times New Roman" w:cs="Arial"/>
                <w:color w:val="000000"/>
                <w:sz w:val="22"/>
                <w:lang w:eastAsia="de-DE"/>
              </w:rPr>
              <w:t>#d7edd4</w:t>
            </w:r>
          </w:p>
        </w:tc>
      </w:tr>
      <w:tr xmlns:wp14="http://schemas.microsoft.com/office/word/2010/wordml" w:rsidRPr="0003425B" w:rsidR="00473642" w:rsidTr="6BF0080C" w14:paraId="69A2CB42" wp14:textId="77777777">
        <w:trPr>
          <w:trHeight w:val="420"/>
        </w:trPr>
        <w:tc>
          <w:tcPr>
            <w:tcW w:w="1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03425B" w:rsidR="00473642" w:rsidP="004C5536" w:rsidRDefault="00473642" w14:paraId="6AC84601" wp14:textId="77777777">
            <w:pPr>
              <w:spacing w:after="20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  <w:lang w:eastAsia="de-DE"/>
              </w:rPr>
              <w:t>Prim</w:t>
            </w:r>
            <w:r w:rsidRPr="0003425B">
              <w:rPr>
                <w:rFonts w:ascii="Arial" w:hAnsi="Arial" w:eastAsia="Times New Roman" w:cs="Arial"/>
                <w:color w:val="000000"/>
                <w:sz w:val="18"/>
                <w:szCs w:val="18"/>
                <w:lang w:eastAsia="de-DE"/>
              </w:rPr>
              <w:t>ary</w:t>
            </w:r>
          </w:p>
        </w:tc>
        <w:tc>
          <w:tcPr>
            <w:tcW w:w="1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Pr="0003425B" w:rsidR="00473642" w:rsidP="0003425B" w:rsidRDefault="00473642" w14:paraId="63962BDB" wp14:textId="77777777">
            <w:pPr>
              <w:spacing w:after="20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 w:rsidRPr="6BF0080C" w:rsidR="440B21D9">
              <w:rPr>
                <w:rFonts w:ascii="Arial" w:hAnsi="Arial" w:eastAsia="Times New Roman" w:cs="Arial"/>
                <w:color w:val="000000" w:themeColor="text1" w:themeTint="FF" w:themeShade="FF"/>
                <w:sz w:val="18"/>
                <w:szCs w:val="18"/>
                <w:lang w:eastAsia="de-DE"/>
              </w:rPr>
              <w:t>Second</w:t>
            </w:r>
            <w:r w:rsidRPr="6BF0080C" w:rsidR="440B21D9">
              <w:rPr>
                <w:rFonts w:ascii="Arial" w:hAnsi="Arial" w:eastAsia="Times New Roman" w:cs="Arial"/>
                <w:color w:val="000000" w:themeColor="text1" w:themeTint="FF" w:themeShade="FF"/>
                <w:sz w:val="18"/>
                <w:szCs w:val="18"/>
                <w:lang w:eastAsia="de-DE"/>
              </w:rPr>
              <w:t>ary</w:t>
            </w:r>
          </w:p>
        </w:tc>
        <w:tc>
          <w:tcPr>
            <w:tcW w:w="1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Pr="0003425B" w:rsidR="00473642" w:rsidP="0003425B" w:rsidRDefault="00473642" w14:paraId="0FEEE076" wp14:textId="77777777">
            <w:pPr>
              <w:spacing w:after="20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 w:rsidRPr="0003425B">
              <w:rPr>
                <w:rFonts w:ascii="Arial" w:hAnsi="Arial" w:eastAsia="Times New Roman" w:cs="Arial"/>
                <w:color w:val="000000"/>
                <w:sz w:val="18"/>
                <w:szCs w:val="18"/>
                <w:lang w:eastAsia="de-DE"/>
              </w:rPr>
              <w:t>Error</w:t>
            </w:r>
          </w:p>
        </w:tc>
        <w:tc>
          <w:tcPr>
            <w:tcW w:w="3990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Pr="0003425B" w:rsidR="00473642" w:rsidP="0003425B" w:rsidRDefault="00473642" w14:paraId="67AC7CDD" wp14:textId="77777777">
            <w:pPr>
              <w:spacing w:after="20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 w:rsidRPr="0003425B">
              <w:rPr>
                <w:rFonts w:ascii="Arial" w:hAnsi="Arial" w:eastAsia="Times New Roman" w:cs="Arial"/>
                <w:color w:val="000000"/>
                <w:sz w:val="18"/>
                <w:szCs w:val="18"/>
                <w:lang w:eastAsia="de-DE"/>
              </w:rPr>
              <w:t>Other</w:t>
            </w:r>
          </w:p>
        </w:tc>
        <w:tc>
          <w:tcPr>
            <w:tcW w:w="1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Pr="0003425B" w:rsidR="00473642" w:rsidP="6BF0080C" w:rsidRDefault="00473642" w14:paraId="2E0A6F91" wp14:textId="77777777" wp14:noSpellErr="1">
            <w:pPr>
              <w:spacing w:after="20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 w:rsidRPr="6BF0080C" w:rsidR="440B21D9">
              <w:rPr>
                <w:rFonts w:ascii="Arial" w:hAnsi="Arial" w:eastAsia="Times New Roman" w:cs="Arial"/>
                <w:color w:val="000000" w:themeColor="text1" w:themeTint="FF" w:themeShade="FF"/>
                <w:sz w:val="18"/>
                <w:szCs w:val="18"/>
                <w:lang w:eastAsia="de-DE"/>
              </w:rPr>
              <w:t>Background</w:t>
            </w:r>
          </w:p>
        </w:tc>
      </w:tr>
    </w:tbl>
    <w:p xmlns:wp14="http://schemas.microsoft.com/office/word/2010/wordml" w:rsidR="0003425B" w:rsidP="00993577" w:rsidRDefault="0003425B" w14:paraId="0A37501D" wp14:textId="77777777">
      <w:pPr>
        <w:jc w:val="both"/>
        <w:rPr>
          <w:rFonts w:ascii="Arial" w:hAnsi="Arial" w:cs="Arial"/>
          <w:szCs w:val="21"/>
          <w:lang w:val="en-GB"/>
        </w:rPr>
      </w:pPr>
    </w:p>
    <w:p xmlns:wp14="http://schemas.microsoft.com/office/word/2010/wordml" w:rsidRPr="0003425B" w:rsidR="0003425B" w:rsidP="0003425B" w:rsidRDefault="00336E78" w14:paraId="79ED7156" wp14:textId="77777777">
      <w:pPr>
        <w:jc w:val="both"/>
        <w:rPr>
          <w:rFonts w:ascii="Arial" w:hAnsi="Arial" w:cs="Arial"/>
          <w:szCs w:val="21"/>
          <w:lang w:val="en-GB"/>
        </w:rPr>
      </w:pPr>
      <w:r>
        <w:rPr>
          <w:rFonts w:ascii="Arial" w:hAnsi="Arial" w:cs="Arial"/>
          <w:szCs w:val="21"/>
          <w:lang w:val="en-GB"/>
        </w:rPr>
        <w:t>Blue</w:t>
      </w:r>
      <w:r w:rsidRPr="0003425B" w:rsidR="0003425B">
        <w:rPr>
          <w:rFonts w:ascii="Arial" w:hAnsi="Arial" w:cs="Arial"/>
          <w:szCs w:val="21"/>
          <w:lang w:val="en-GB"/>
        </w:rPr>
        <w:t xml:space="preserve"> and </w:t>
      </w:r>
      <w:proofErr w:type="spellStart"/>
      <w:r>
        <w:rPr>
          <w:rFonts w:ascii="Arial" w:hAnsi="Arial" w:cs="Arial"/>
          <w:szCs w:val="21"/>
          <w:lang w:val="en-GB"/>
        </w:rPr>
        <w:t>Kho</w:t>
      </w:r>
      <w:bookmarkStart w:name="_GoBack" w:id="0"/>
      <w:bookmarkEnd w:id="0"/>
      <w:r>
        <w:rPr>
          <w:rFonts w:ascii="Arial" w:hAnsi="Arial" w:cs="Arial"/>
          <w:szCs w:val="21"/>
          <w:lang w:val="en-GB"/>
        </w:rPr>
        <w:t>rne</w:t>
      </w:r>
      <w:proofErr w:type="spellEnd"/>
      <w:r>
        <w:rPr>
          <w:rFonts w:ascii="Arial" w:hAnsi="Arial" w:cs="Arial"/>
          <w:szCs w:val="21"/>
          <w:lang w:val="en-GB"/>
        </w:rPr>
        <w:t xml:space="preserve"> Red</w:t>
      </w:r>
      <w:r w:rsidRPr="0003425B" w:rsidR="0003425B">
        <w:rPr>
          <w:rFonts w:ascii="Arial" w:hAnsi="Arial" w:cs="Arial"/>
          <w:szCs w:val="21"/>
          <w:lang w:val="en-GB"/>
        </w:rPr>
        <w:t xml:space="preserve"> must be present on every screen (not counting the logo), except dialogs.</w:t>
      </w:r>
    </w:p>
    <w:p xmlns:wp14="http://schemas.microsoft.com/office/word/2010/wordml" w:rsidRPr="0003425B" w:rsidR="0003425B" w:rsidP="0003425B" w:rsidRDefault="0003425B" w14:paraId="25011989" wp14:textId="77777777">
      <w:pPr>
        <w:jc w:val="both"/>
        <w:rPr>
          <w:rFonts w:ascii="Arial" w:hAnsi="Arial" w:cs="Arial"/>
          <w:szCs w:val="21"/>
          <w:lang w:val="en-GB"/>
        </w:rPr>
      </w:pPr>
      <w:r w:rsidRPr="0003425B">
        <w:rPr>
          <w:rFonts w:ascii="Arial" w:hAnsi="Arial" w:cs="Arial"/>
          <w:szCs w:val="21"/>
          <w:lang w:val="en-GB"/>
        </w:rPr>
        <w:t>All backgrounds must be colo</w:t>
      </w:r>
      <w:r w:rsidR="007915E9">
        <w:rPr>
          <w:rFonts w:ascii="Arial" w:hAnsi="Arial" w:cs="Arial"/>
          <w:szCs w:val="21"/>
          <w:lang w:val="en-GB"/>
        </w:rPr>
        <w:t>u</w:t>
      </w:r>
      <w:r w:rsidRPr="0003425B">
        <w:rPr>
          <w:rFonts w:ascii="Arial" w:hAnsi="Arial" w:cs="Arial"/>
          <w:szCs w:val="21"/>
          <w:lang w:val="en-GB"/>
        </w:rPr>
        <w:t>red in one of the colo</w:t>
      </w:r>
      <w:r w:rsidR="007915E9">
        <w:rPr>
          <w:rFonts w:ascii="Arial" w:hAnsi="Arial" w:cs="Arial"/>
          <w:szCs w:val="21"/>
          <w:lang w:val="en-GB"/>
        </w:rPr>
        <w:t>u</w:t>
      </w:r>
      <w:r w:rsidRPr="0003425B">
        <w:rPr>
          <w:rFonts w:ascii="Arial" w:hAnsi="Arial" w:cs="Arial"/>
          <w:szCs w:val="21"/>
          <w:lang w:val="en-GB"/>
        </w:rPr>
        <w:t>rs above. Mint Green may be used for any background, whereas the other colo</w:t>
      </w:r>
      <w:r w:rsidR="007915E9">
        <w:rPr>
          <w:rFonts w:ascii="Arial" w:hAnsi="Arial" w:cs="Arial"/>
          <w:szCs w:val="21"/>
          <w:lang w:val="en-GB"/>
        </w:rPr>
        <w:t>u</w:t>
      </w:r>
      <w:r w:rsidRPr="0003425B">
        <w:rPr>
          <w:rFonts w:ascii="Arial" w:hAnsi="Arial" w:cs="Arial"/>
          <w:szCs w:val="21"/>
          <w:lang w:val="en-GB"/>
        </w:rPr>
        <w:t>rs may only be used for small portions of the screen, e.g., for a header. Text fields may also have a white background.</w:t>
      </w:r>
    </w:p>
    <w:p xmlns:wp14="http://schemas.microsoft.com/office/word/2010/wordml" w:rsidR="0003425B" w:rsidP="0003425B" w:rsidRDefault="0003425B" w14:paraId="7326DF1C" wp14:textId="77777777">
      <w:pPr>
        <w:jc w:val="both"/>
        <w:rPr>
          <w:rFonts w:ascii="Arial" w:hAnsi="Arial" w:cs="Arial"/>
          <w:szCs w:val="21"/>
          <w:lang w:val="en-GB"/>
        </w:rPr>
      </w:pPr>
      <w:r w:rsidRPr="0003425B">
        <w:rPr>
          <w:rFonts w:ascii="Arial" w:hAnsi="Arial" w:cs="Arial"/>
          <w:szCs w:val="21"/>
          <w:lang w:val="en-GB"/>
        </w:rPr>
        <w:t>All alerts and errors must be colo</w:t>
      </w:r>
      <w:r w:rsidR="007915E9">
        <w:rPr>
          <w:rFonts w:ascii="Arial" w:hAnsi="Arial" w:cs="Arial"/>
          <w:szCs w:val="21"/>
          <w:lang w:val="en-GB"/>
        </w:rPr>
        <w:t>u</w:t>
      </w:r>
      <w:r w:rsidRPr="0003425B">
        <w:rPr>
          <w:rFonts w:ascii="Arial" w:hAnsi="Arial" w:cs="Arial"/>
          <w:szCs w:val="21"/>
          <w:lang w:val="en-GB"/>
        </w:rPr>
        <w:t>red in Alert Red. Colo</w:t>
      </w:r>
      <w:r w:rsidR="007915E9">
        <w:rPr>
          <w:rFonts w:ascii="Arial" w:hAnsi="Arial" w:cs="Arial"/>
          <w:szCs w:val="21"/>
          <w:lang w:val="en-GB"/>
        </w:rPr>
        <w:t>u</w:t>
      </w:r>
      <w:r w:rsidRPr="0003425B">
        <w:rPr>
          <w:rFonts w:ascii="Arial" w:hAnsi="Arial" w:cs="Arial"/>
          <w:szCs w:val="21"/>
          <w:lang w:val="en-GB"/>
        </w:rPr>
        <w:t>rs in the category “Other” can be used for small supplemental elements, diagrams, and visualizations.</w:t>
      </w:r>
    </w:p>
    <w:p xmlns:wp14="http://schemas.microsoft.com/office/word/2010/wordml" w:rsidR="00BE54B4" w:rsidP="00BE54B4" w:rsidRDefault="00BE54B4" w14:paraId="5DAB6C7B" wp14:textId="77777777">
      <w:pPr>
        <w:pStyle w:val="Listenabsatz"/>
        <w:spacing w:after="0" w:line="240" w:lineRule="auto"/>
        <w:ind w:left="709"/>
        <w:jc w:val="both"/>
        <w:rPr>
          <w:rFonts w:ascii="Arial" w:hAnsi="Arial" w:cs="Arial"/>
          <w:sz w:val="21"/>
          <w:szCs w:val="21"/>
          <w:lang w:val="en-GB"/>
        </w:rPr>
      </w:pPr>
    </w:p>
    <w:p xmlns:wp14="http://schemas.microsoft.com/office/word/2010/wordml" w:rsidRPr="00336E78" w:rsidR="00993577" w:rsidP="00336E78" w:rsidRDefault="00993577" w14:paraId="7957C9CA" wp14:textId="77777777">
      <w:pPr>
        <w:spacing w:line="240" w:lineRule="auto"/>
        <w:jc w:val="both"/>
        <w:rPr>
          <w:rFonts w:ascii="Arial" w:hAnsi="Arial" w:cs="Arial"/>
          <w:szCs w:val="21"/>
          <w:lang w:val="en-GB"/>
        </w:rPr>
      </w:pPr>
      <w:r w:rsidRPr="00336E78">
        <w:rPr>
          <w:rFonts w:ascii="Arial" w:hAnsi="Arial" w:cs="Arial"/>
          <w:szCs w:val="21"/>
          <w:lang w:val="en-GB"/>
        </w:rPr>
        <w:t>The Style Guide should be minded for all windows, apps and documents.</w:t>
      </w:r>
    </w:p>
    <w:p xmlns:wp14="http://schemas.microsoft.com/office/word/2010/wordml" w:rsidR="007915E9" w:rsidRDefault="007915E9" w14:paraId="02EB378F" wp14:textId="77777777">
      <w:pPr>
        <w:spacing w:after="200" w:line="276" w:lineRule="auto"/>
        <w:rPr>
          <w:rFonts w:ascii="Arial" w:hAnsi="Arial" w:eastAsiaTheme="majorEastAsia" w:cstheme="majorBidi"/>
          <w:b/>
          <w:bCs/>
          <w:color w:val="C00000"/>
          <w:sz w:val="28"/>
          <w:szCs w:val="32"/>
          <w:lang w:val="en-GB"/>
        </w:rPr>
      </w:pPr>
      <w:r>
        <w:rPr>
          <w:lang w:val="en-GB"/>
        </w:rPr>
        <w:br w:type="page"/>
      </w:r>
    </w:p>
    <w:p xmlns:wp14="http://schemas.microsoft.com/office/word/2010/wordml" w:rsidR="007915E9" w:rsidP="00993577" w:rsidRDefault="007915E9" w14:paraId="6A05A809" wp14:textId="77777777">
      <w:pPr>
        <w:pStyle w:val="berschrift1"/>
        <w:rPr>
          <w:lang w:val="en-GB"/>
        </w:rPr>
      </w:pPr>
    </w:p>
    <w:p xmlns:wp14="http://schemas.microsoft.com/office/word/2010/wordml" w:rsidRPr="00BE54B4" w:rsidR="00993577" w:rsidP="00993577" w:rsidRDefault="00993577" w14:paraId="0A18A3EC" wp14:textId="4990D9DD">
      <w:pPr>
        <w:pStyle w:val="berschrift1"/>
        <w:rPr>
          <w:lang w:val="en-GB"/>
        </w:rPr>
      </w:pPr>
      <w:r w:rsidRPr="6BF0080C" w:rsidR="48C2E94D">
        <w:rPr>
          <w:lang w:val="en-GB"/>
        </w:rPr>
        <w:t xml:space="preserve">2 </w:t>
      </w:r>
      <w:r w:rsidRPr="6BF0080C" w:rsidR="331EC570">
        <w:rPr>
          <w:lang w:val="en-GB"/>
        </w:rPr>
        <w:t>Fonts</w:t>
      </w:r>
    </w:p>
    <w:p xmlns:wp14="http://schemas.microsoft.com/office/word/2010/wordml" w:rsidRPr="00BE54B4" w:rsidR="00993577" w:rsidP="00332436" w:rsidRDefault="0003425B" w14:paraId="71EAB561" wp14:textId="66E4AD26">
      <w:pPr>
        <w:pStyle w:val="WorldSkills-Flietext"/>
        <w:jc w:val="both"/>
        <w:rPr>
          <w:lang w:val="en-GB"/>
        </w:rPr>
      </w:pPr>
      <w:r w:rsidRPr="6BF0080C" w:rsidR="331EC570">
        <w:rPr>
          <w:lang w:val="en-GB" w:eastAsia="de-DE"/>
        </w:rPr>
        <w:t xml:space="preserve">All </w:t>
      </w:r>
      <w:r w:rsidRPr="6BF0080C" w:rsidR="331EC570">
        <w:rPr>
          <w:lang w:val="en-GB" w:eastAsia="de-DE"/>
        </w:rPr>
        <w:t>text</w:t>
      </w:r>
      <w:r w:rsidRPr="6BF0080C" w:rsidR="331EC570">
        <w:rPr>
          <w:lang w:val="en-GB" w:eastAsia="de-DE"/>
        </w:rPr>
        <w:t xml:space="preserve"> must use the font </w:t>
      </w:r>
      <w:r w:rsidRPr="6BF0080C" w:rsidR="331EC570">
        <w:rPr>
          <w:b w:val="1"/>
          <w:bCs w:val="1"/>
          <w:i w:val="1"/>
          <w:iCs w:val="1"/>
          <w:lang w:val="en-GB" w:eastAsia="de-DE"/>
        </w:rPr>
        <w:t>Verdana</w:t>
      </w:r>
      <w:r w:rsidRPr="6BF0080C" w:rsidR="331EC570">
        <w:rPr>
          <w:lang w:val="en-GB" w:eastAsia="de-DE"/>
        </w:rPr>
        <w:t xml:space="preserve">. </w:t>
      </w:r>
    </w:p>
    <w:p xmlns:wp14="http://schemas.microsoft.com/office/word/2010/wordml" w:rsidRPr="00BE54B4" w:rsidR="00BE54B4" w:rsidP="00332436" w:rsidRDefault="00BE54B4" w14:paraId="0E27B00A" wp14:textId="77777777">
      <w:pPr>
        <w:pStyle w:val="WorldSkills-Flietext"/>
        <w:jc w:val="both"/>
        <w:rPr>
          <w:lang w:val="en-GB"/>
        </w:rPr>
      </w:pPr>
    </w:p>
    <w:p xmlns:wp14="http://schemas.microsoft.com/office/word/2010/wordml" w:rsidRPr="0003425B" w:rsidR="0003425B" w:rsidP="0003425B" w:rsidRDefault="0003425B" w14:paraId="272A90C6" wp14:textId="77777777">
      <w:pPr>
        <w:pStyle w:val="WorldSkills-Flietext"/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Verdana</w:t>
      </w:r>
    </w:p>
    <w:p xmlns:wp14="http://schemas.microsoft.com/office/word/2010/wordml" w:rsidRPr="0003425B" w:rsidR="0003425B" w:rsidP="0003425B" w:rsidRDefault="0003425B" w14:paraId="3C1CAA92" wp14:textId="77777777">
      <w:pPr>
        <w:pStyle w:val="WorldSkills-Flietext"/>
        <w:jc w:val="both"/>
        <w:rPr>
          <w:rFonts w:ascii="Verdana" w:hAnsi="Verdana"/>
          <w:lang w:val="en-GB"/>
        </w:rPr>
      </w:pPr>
      <w:r w:rsidRPr="0003425B">
        <w:rPr>
          <w:rFonts w:ascii="Verdana" w:hAnsi="Verdana"/>
          <w:lang w:val="en-GB"/>
        </w:rPr>
        <w:t>ABCDEFGHIJKLMNOPQRSTUVWXYZ</w:t>
      </w:r>
    </w:p>
    <w:p xmlns:wp14="http://schemas.microsoft.com/office/word/2010/wordml" w:rsidRPr="0003425B" w:rsidR="0003425B" w:rsidP="0003425B" w:rsidRDefault="0003425B" w14:paraId="55C711F2" wp14:textId="77777777">
      <w:pPr>
        <w:pStyle w:val="WorldSkills-Flietext"/>
        <w:jc w:val="both"/>
        <w:rPr>
          <w:lang w:val="en-GB"/>
        </w:rPr>
      </w:pPr>
      <w:r w:rsidRPr="0003425B">
        <w:rPr>
          <w:rFonts w:ascii="Verdana" w:hAnsi="Verdana"/>
          <w:lang w:val="en-GB"/>
        </w:rPr>
        <w:t>abcdefghijklmnopqrstuvwxyz</w:t>
      </w:r>
    </w:p>
    <w:p xmlns:wp14="http://schemas.microsoft.com/office/word/2010/wordml" w:rsidR="00BE54B4" w:rsidP="00332436" w:rsidRDefault="00BE54B4" w14:paraId="60061E4C" wp14:textId="77777777">
      <w:pPr>
        <w:pStyle w:val="WorldSkills-Flietext"/>
        <w:jc w:val="both"/>
        <w:rPr>
          <w:lang w:val="en-GB"/>
        </w:rPr>
      </w:pPr>
    </w:p>
    <w:p xmlns:wp14="http://schemas.microsoft.com/office/word/2010/wordml" w:rsidRPr="00BE54B4" w:rsidR="007915E9" w:rsidP="00332436" w:rsidRDefault="007915E9" w14:paraId="44EAFD9C" wp14:textId="77777777">
      <w:pPr>
        <w:pStyle w:val="WorldSkills-Flietext"/>
        <w:jc w:val="both"/>
        <w:rPr>
          <w:lang w:val="en-GB"/>
        </w:rPr>
      </w:pPr>
    </w:p>
    <w:p xmlns:wp14="http://schemas.microsoft.com/office/word/2010/wordml" w:rsidRPr="00BE54B4" w:rsidR="0003425B" w:rsidP="0003425B" w:rsidRDefault="008D40AA" w14:paraId="0375BB4E" wp14:textId="77777777" wp14:noSpellErr="1">
      <w:pPr>
        <w:pStyle w:val="berschrift1"/>
        <w:rPr>
          <w:lang w:val="en-GB"/>
        </w:rPr>
      </w:pPr>
      <w:r w:rsidR="77DDB95B">
        <w:rPr>
          <w:lang w:val="en-GB"/>
        </w:rPr>
        <w:t>3</w:t>
      </w:r>
      <w:r w:rsidRPr="00BE54B4" w:rsidR="331EC570">
        <w:rPr>
          <w:lang w:val="en-GB"/>
        </w:rPr>
        <w:t xml:space="preserve"> </w:t>
      </w:r>
      <w:r w:rsidR="331EC570">
        <w:rPr>
          <w:lang w:val="en-GB"/>
        </w:rPr>
        <w:t>Logo</w:t>
      </w:r>
    </w:p>
    <w:p xmlns:wp14="http://schemas.microsoft.com/office/word/2010/wordml" w:rsidRPr="00BE54B4" w:rsidR="00BE54B4" w:rsidP="0003425B" w:rsidRDefault="0003425B" w14:paraId="29D6B04F" wp14:textId="6A2E5FB9">
      <w:pPr>
        <w:pStyle w:val="WorldSkills-Flietext"/>
        <w:jc w:val="both"/>
      </w:pPr>
      <w:r w:rsidRPr="6BF0080C" w:rsidR="331EC570">
        <w:rPr>
          <w:lang w:val="en-GB"/>
        </w:rPr>
        <w:t xml:space="preserve"> </w:t>
      </w:r>
    </w:p>
    <w:p xmlns:wp14="http://schemas.microsoft.com/office/word/2010/wordml" w:rsidR="00336E78" w:rsidP="00332436" w:rsidRDefault="00336E78" w14:paraId="1299C43A" wp14:textId="5834D960">
      <w:pPr>
        <w:pStyle w:val="WorldSkills-Flietext"/>
        <w:jc w:val="both"/>
        <w:rPr>
          <w:lang w:val="en-GB"/>
        </w:rPr>
      </w:pPr>
      <w:r w:rsidR="1E400629">
        <w:drawing>
          <wp:inline xmlns:wp14="http://schemas.microsoft.com/office/word/2010/wordprocessingDrawing" wp14:editId="27BF457F" wp14:anchorId="509E1C65">
            <wp:extent cx="1371600" cy="1791335"/>
            <wp:effectExtent l="0" t="0" r="0" b="0"/>
            <wp:docPr id="699054499" name="Grafik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16"/>
                    <pic:cNvPicPr/>
                  </pic:nvPicPr>
                  <pic:blipFill>
                    <a:blip r:embed="R3781a83549684ad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371600" cy="179133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36E78" w:rsidP="00332436" w:rsidRDefault="00336E78" w14:paraId="4DDBEF00" wp14:textId="77777777">
      <w:pPr>
        <w:pStyle w:val="WorldSkills-Flietext"/>
        <w:jc w:val="both"/>
        <w:rPr>
          <w:lang w:val="en-GB"/>
        </w:rPr>
      </w:pPr>
    </w:p>
    <w:p xmlns:wp14="http://schemas.microsoft.com/office/word/2010/wordml" w:rsidR="0003425B" w:rsidP="00332436" w:rsidRDefault="0003425B" w14:paraId="19A352A7" wp14:textId="77777777">
      <w:pPr>
        <w:pStyle w:val="WorldSkills-Flietext"/>
        <w:jc w:val="both"/>
        <w:rPr>
          <w:lang w:val="en-GB"/>
        </w:rPr>
      </w:pPr>
      <w:r w:rsidRPr="0003425B">
        <w:rPr>
          <w:lang w:val="en-GB"/>
        </w:rPr>
        <w:t xml:space="preserve">The logo must be present on every screen, including dialogs. It must be large enough so that the </w:t>
      </w:r>
      <w:r w:rsidR="008D40AA">
        <w:rPr>
          <w:lang w:val="en-GB"/>
        </w:rPr>
        <w:t>letters</w:t>
      </w:r>
      <w:r w:rsidRPr="0003425B">
        <w:rPr>
          <w:lang w:val="en-GB"/>
        </w:rPr>
        <w:t xml:space="preserve"> “</w:t>
      </w:r>
      <w:r w:rsidR="008D40AA">
        <w:rPr>
          <w:lang w:val="en-GB"/>
        </w:rPr>
        <w:t>E A NB</w:t>
      </w:r>
      <w:r w:rsidRPr="0003425B">
        <w:rPr>
          <w:lang w:val="en-GB"/>
        </w:rPr>
        <w:t xml:space="preserve">” remains readable. It may only be used on white or Mint Green backgrounds. The spacing on all sides must be at least as </w:t>
      </w:r>
      <w:r>
        <w:rPr>
          <w:lang w:val="en-GB"/>
        </w:rPr>
        <w:t>large as the letter “N” is tall.</w:t>
      </w:r>
    </w:p>
    <w:sectPr w:rsidR="0003425B" w:rsidSect="00336E78">
      <w:footerReference w:type="default" r:id="rId15"/>
      <w:headerReference w:type="first" r:id="rId16"/>
      <w:footerReference w:type="first" r:id="rId17"/>
      <w:pgSz w:w="11907" w:h="16840" w:orient="portrait" w:code="9"/>
      <w:pgMar w:top="170" w:right="964" w:bottom="1985" w:left="1560" w:header="907" w:footer="289" w:gutter="0"/>
      <w:cols w:space="708"/>
      <w:titlePg/>
      <w:docGrid w:linePitch="360"/>
      <w:headerReference w:type="default" r:id="R1ef0532d9467402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EC623E" w:rsidP="00D75ACE" w:rsidRDefault="00EC623E" w14:paraId="0562CB0E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EC623E" w:rsidP="00D75ACE" w:rsidRDefault="00EC623E" w14:paraId="34CE0A4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T Std 45 Light">
    <w:altName w:val="Times New Roman"/>
    <w:charset w:val="01"/>
    <w:family w:val="roman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Frutiger LT 45 Light">
    <w:altName w:val="Malgun Gothic"/>
    <w:charset w:val="00"/>
    <w:family w:val="swiss"/>
    <w:pitch w:val="variable"/>
    <w:sig w:usb0="80000027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402359" w:rsidR="00E82F7A" w:rsidP="00F621CA" w:rsidRDefault="00E82F7A" w14:paraId="1FC39945" wp14:textId="77777777">
    <w:pPr>
      <w:pStyle w:val="Fuzeile"/>
      <w:tabs>
        <w:tab w:val="clear" w:pos="4536"/>
        <w:tab w:val="clear" w:pos="9072"/>
        <w:tab w:val="left" w:pos="720"/>
        <w:tab w:val="center" w:pos="6521"/>
        <w:tab w:val="right" w:pos="9639"/>
      </w:tabs>
      <w:rPr>
        <w:sz w:val="18"/>
        <w:szCs w:val="18"/>
        <w:lang w:val="en-GB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CD6D53" w:rsidRDefault="007915E9" w14:paraId="51E07616" wp14:textId="77777777">
    <w:pPr>
      <w:pStyle w:val="Fuzeile"/>
    </w:pPr>
    <w:r>
      <w:rPr>
        <w:noProof/>
        <w:lang w:eastAsia="de-DE"/>
      </w:rPr>
      <w:drawing>
        <wp:anchor xmlns:wp14="http://schemas.microsoft.com/office/word/2010/wordprocessingDrawing" distT="0" distB="0" distL="114300" distR="114300" simplePos="0" relativeHeight="251769856" behindDoc="1" locked="0" layoutInCell="1" allowOverlap="1" wp14:anchorId="0CC630D9" wp14:editId="7777777">
          <wp:simplePos x="0" y="0"/>
          <wp:positionH relativeFrom="column">
            <wp:posOffset>-660400</wp:posOffset>
          </wp:positionH>
          <wp:positionV relativeFrom="paragraph">
            <wp:posOffset>-688340</wp:posOffset>
          </wp:positionV>
          <wp:extent cx="6753225" cy="641985"/>
          <wp:effectExtent l="0" t="0" r="9525" b="5715"/>
          <wp:wrapTight wrapText="bothSides">
            <wp:wrapPolygon edited="0">
              <wp:start x="0" y="0"/>
              <wp:lineTo x="0" y="21151"/>
              <wp:lineTo x="21570" y="21151"/>
              <wp:lineTo x="21570" y="0"/>
              <wp:lineTo x="0" y="0"/>
            </wp:wrapPolygon>
          </wp:wrapTight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ponsorenleiste - ne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3225" cy="641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EC623E" w:rsidP="00D75ACE" w:rsidRDefault="00EC623E" w14:paraId="3461D779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EC623E" w:rsidP="00D75ACE" w:rsidRDefault="00EC623E" w14:paraId="3CF2D8B6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25483B" w:rsidR="0080549E" w:rsidP="0080549E" w:rsidRDefault="00EC623E" w14:paraId="0FB78278" wp14:noSpellErr="1" wp14:textId="5A007478">
    <w:pPr>
      <w:pStyle w:val="WorldSkills-Flietextfett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5"/>
      <w:gridCol w:w="3125"/>
      <w:gridCol w:w="3125"/>
    </w:tblGrid>
    <w:tr w:rsidR="6BF0080C" w:rsidTr="6BF0080C" w14:paraId="52B4D540">
      <w:trPr>
        <w:trHeight w:val="300"/>
      </w:trPr>
      <w:tc>
        <w:tcPr>
          <w:tcW w:w="3125" w:type="dxa"/>
          <w:tcMar/>
        </w:tcPr>
        <w:p w:rsidR="6BF0080C" w:rsidP="6BF0080C" w:rsidRDefault="6BF0080C" w14:paraId="23002FF8" w14:textId="33F06E85">
          <w:pPr>
            <w:pStyle w:val="Kopfzeile"/>
            <w:bidi w:val="0"/>
            <w:ind w:left="-115"/>
            <w:jc w:val="left"/>
          </w:pPr>
        </w:p>
      </w:tc>
      <w:tc>
        <w:tcPr>
          <w:tcW w:w="3125" w:type="dxa"/>
          <w:tcMar/>
        </w:tcPr>
        <w:p w:rsidR="6BF0080C" w:rsidP="6BF0080C" w:rsidRDefault="6BF0080C" w14:paraId="4F1F5404" w14:textId="1997E951">
          <w:pPr>
            <w:pStyle w:val="Kopfzeile"/>
            <w:bidi w:val="0"/>
            <w:jc w:val="center"/>
          </w:pPr>
        </w:p>
      </w:tc>
      <w:tc>
        <w:tcPr>
          <w:tcW w:w="3125" w:type="dxa"/>
          <w:tcMar/>
        </w:tcPr>
        <w:p w:rsidR="6BF0080C" w:rsidP="6BF0080C" w:rsidRDefault="6BF0080C" w14:paraId="074AD0BB" w14:textId="4B85FB1F">
          <w:pPr>
            <w:pStyle w:val="Kopfzeile"/>
            <w:bidi w:val="0"/>
            <w:ind w:right="-115"/>
            <w:jc w:val="right"/>
          </w:pPr>
        </w:p>
      </w:tc>
    </w:tr>
  </w:tbl>
  <w:p w:rsidR="6BF0080C" w:rsidP="6BF0080C" w:rsidRDefault="6BF0080C" w14:paraId="5794AB73" w14:textId="60EE1B26">
    <w:pPr>
      <w:pStyle w:val="Kopfzeil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615EE"/>
    <w:multiLevelType w:val="hybridMultilevel"/>
    <w:tmpl w:val="13AE4A72"/>
    <w:lvl w:ilvl="0" w:tplc="0407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867101C"/>
    <w:multiLevelType w:val="hybridMultilevel"/>
    <w:tmpl w:val="97C28ED4"/>
    <w:lvl w:ilvl="0" w:tplc="0C42C56E">
      <w:start w:val="2"/>
      <w:numFmt w:val="bullet"/>
      <w:lvlText w:val="-"/>
      <w:lvlJc w:val="left"/>
      <w:pPr>
        <w:ind w:left="1080" w:hanging="360"/>
      </w:pPr>
      <w:rPr>
        <w:rFonts w:hint="default" w:ascii="Arial" w:hAnsi="Arial" w:cs="Arial" w:eastAsiaTheme="minorHAnsi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0B433B3E"/>
    <w:multiLevelType w:val="hybridMultilevel"/>
    <w:tmpl w:val="F8C2F05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9103384"/>
    <w:multiLevelType w:val="hybridMultilevel"/>
    <w:tmpl w:val="1F1CD300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A3D3E06"/>
    <w:multiLevelType w:val="multilevel"/>
    <w:tmpl w:val="4468CD5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">
    <w:nsid w:val="2CAD316E"/>
    <w:multiLevelType w:val="hybridMultilevel"/>
    <w:tmpl w:val="060C4E7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D14023B"/>
    <w:multiLevelType w:val="multilevel"/>
    <w:tmpl w:val="82E6434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7">
    <w:nsid w:val="2D4F6079"/>
    <w:multiLevelType w:val="hybridMultilevel"/>
    <w:tmpl w:val="96F0F8F6"/>
    <w:lvl w:ilvl="0" w:tplc="0407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>
    <w:nsid w:val="31BB19C3"/>
    <w:multiLevelType w:val="multilevel"/>
    <w:tmpl w:val="E5521FA6"/>
    <w:lvl w:ilvl="0">
      <w:start w:val="2"/>
      <w:numFmt w:val="bullet"/>
      <w:lvlText w:val="-"/>
      <w:lvlJc w:val="left"/>
      <w:pPr>
        <w:ind w:left="1080" w:hanging="360"/>
      </w:pPr>
      <w:rPr>
        <w:rFonts w:hint="default" w:ascii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abstractNum w:abstractNumId="9">
    <w:nsid w:val="35B05E8F"/>
    <w:multiLevelType w:val="hybridMultilevel"/>
    <w:tmpl w:val="CB2ABAF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3A7150B6"/>
    <w:multiLevelType w:val="hybridMultilevel"/>
    <w:tmpl w:val="5778119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434278E9"/>
    <w:multiLevelType w:val="hybridMultilevel"/>
    <w:tmpl w:val="52645328"/>
    <w:lvl w:ilvl="0" w:tplc="0407000F">
      <w:start w:val="1"/>
      <w:numFmt w:val="decimal"/>
      <w:lvlText w:val="%1."/>
      <w:lvlJc w:val="left"/>
      <w:pPr>
        <w:ind w:left="4188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A32661"/>
    <w:multiLevelType w:val="hybridMultilevel"/>
    <w:tmpl w:val="CBB0B168"/>
    <w:lvl w:ilvl="0" w:tplc="5C06B226">
      <w:numFmt w:val="bullet"/>
      <w:lvlText w:val="•"/>
      <w:lvlJc w:val="left"/>
      <w:pPr>
        <w:ind w:left="1065" w:hanging="705"/>
      </w:pPr>
      <w:rPr>
        <w:rFonts w:hint="default" w:ascii="Arial" w:hAnsi="Arial" w:cs="Arial" w:eastAsiaTheme="minorHAns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4AD46194"/>
    <w:multiLevelType w:val="hybridMultilevel"/>
    <w:tmpl w:val="596E247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4E04243B"/>
    <w:multiLevelType w:val="multilevel"/>
    <w:tmpl w:val="39BC69E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5">
    <w:nsid w:val="4FE661D6"/>
    <w:multiLevelType w:val="multilevel"/>
    <w:tmpl w:val="2DA8DE26"/>
    <w:lvl w:ilvl="0">
      <w:numFmt w:val="bullet"/>
      <w:lvlText w:val="•"/>
      <w:lvlJc w:val="left"/>
      <w:pPr>
        <w:ind w:left="707" w:hanging="283"/>
      </w:pPr>
      <w:rPr>
        <w:rFonts w:ascii="OpenSymbol" w:hAnsi="OpenSymbol" w:eastAsia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hAnsi="OpenSymbol" w:eastAsia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hAnsi="OpenSymbol" w:eastAsia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hAnsi="OpenSymbol" w:eastAsia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hAnsi="OpenSymbol" w:eastAsia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hAnsi="OpenSymbol" w:eastAsia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hAnsi="OpenSymbol" w:eastAsia="OpenSymbol" w:cs="OpenSymbol"/>
      </w:rPr>
    </w:lvl>
  </w:abstractNum>
  <w:abstractNum w:abstractNumId="16">
    <w:nsid w:val="51991DF1"/>
    <w:multiLevelType w:val="hybridMultilevel"/>
    <w:tmpl w:val="992CBEF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540E5C8A"/>
    <w:multiLevelType w:val="hybridMultilevel"/>
    <w:tmpl w:val="B4942926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54727068"/>
    <w:multiLevelType w:val="hybridMultilevel"/>
    <w:tmpl w:val="2076B96E"/>
    <w:lvl w:ilvl="0" w:tplc="6B0C0236">
      <w:numFmt w:val="bullet"/>
      <w:lvlText w:val="-"/>
      <w:lvlJc w:val="left"/>
      <w:pPr>
        <w:ind w:left="720" w:hanging="360"/>
      </w:pPr>
      <w:rPr>
        <w:rFonts w:hint="default" w:ascii="Frutiger LT 45 Light" w:hAnsi="Frutiger LT 45 Light" w:eastAsiaTheme="minorHAnsi" w:cstheme="minorBid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54DF2C28"/>
    <w:multiLevelType w:val="multilevel"/>
    <w:tmpl w:val="4DD42B6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0">
    <w:nsid w:val="572D261E"/>
    <w:multiLevelType w:val="hybridMultilevel"/>
    <w:tmpl w:val="FB14F7E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5C9B6DE0"/>
    <w:multiLevelType w:val="hybridMultilevel"/>
    <w:tmpl w:val="E1C60F68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5F6F0264"/>
    <w:multiLevelType w:val="hybridMultilevel"/>
    <w:tmpl w:val="E1A416B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6A435269"/>
    <w:multiLevelType w:val="hybridMultilevel"/>
    <w:tmpl w:val="8D5A62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5514C1"/>
    <w:multiLevelType w:val="multilevel"/>
    <w:tmpl w:val="A2F07F6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5">
    <w:nsid w:val="6A6C0E00"/>
    <w:multiLevelType w:val="hybridMultilevel"/>
    <w:tmpl w:val="844CD49E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6AA62BED"/>
    <w:multiLevelType w:val="multilevel"/>
    <w:tmpl w:val="A1B638E4"/>
    <w:lvl w:ilvl="0">
      <w:start w:val="4"/>
      <w:numFmt w:val="bullet"/>
      <w:lvlText w:val="-"/>
      <w:lvlJc w:val="left"/>
      <w:pPr>
        <w:ind w:left="2912" w:hanging="360"/>
      </w:pPr>
      <w:rPr>
        <w:rFonts w:hint="default" w:ascii="Arial" w:hAnsi="Arial" w:cs="Arial"/>
        <w:sz w:val="20"/>
      </w:rPr>
    </w:lvl>
    <w:lvl w:ilvl="1">
      <w:start w:val="1"/>
      <w:numFmt w:val="bullet"/>
      <w:lvlText w:val="o"/>
      <w:lvlJc w:val="left"/>
      <w:pPr>
        <w:ind w:left="3632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4352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5072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5792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6512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7232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7952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8672" w:hanging="360"/>
      </w:pPr>
      <w:rPr>
        <w:rFonts w:hint="default" w:ascii="Wingdings" w:hAnsi="Wingdings" w:cs="Wingdings"/>
      </w:rPr>
    </w:lvl>
  </w:abstractNum>
  <w:abstractNum w:abstractNumId="27">
    <w:nsid w:val="6B1B3751"/>
    <w:multiLevelType w:val="multilevel"/>
    <w:tmpl w:val="A64C34E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8">
    <w:nsid w:val="6C0A0823"/>
    <w:multiLevelType w:val="multilevel"/>
    <w:tmpl w:val="B112949C"/>
    <w:lvl w:ilvl="0">
      <w:numFmt w:val="bullet"/>
      <w:lvlText w:val="•"/>
      <w:lvlJc w:val="left"/>
      <w:pPr>
        <w:ind w:left="707" w:hanging="283"/>
      </w:pPr>
      <w:rPr>
        <w:rFonts w:ascii="OpenSymbol" w:hAnsi="OpenSymbol" w:eastAsia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hAnsi="OpenSymbol" w:eastAsia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hAnsi="OpenSymbol" w:eastAsia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hAnsi="OpenSymbol" w:eastAsia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hAnsi="OpenSymbol" w:eastAsia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hAnsi="OpenSymbol" w:eastAsia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hAnsi="OpenSymbol" w:eastAsia="OpenSymbol" w:cs="OpenSymbol"/>
      </w:rPr>
    </w:lvl>
  </w:abstractNum>
  <w:abstractNum w:abstractNumId="29">
    <w:nsid w:val="6EF91D92"/>
    <w:multiLevelType w:val="multilevel"/>
    <w:tmpl w:val="1CDA49D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0">
    <w:nsid w:val="7C2C72FA"/>
    <w:multiLevelType w:val="hybridMultilevel"/>
    <w:tmpl w:val="D5B4DDA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E8F027B"/>
    <w:multiLevelType w:val="multilevel"/>
    <w:tmpl w:val="8C08B788"/>
    <w:lvl w:ilvl="0">
      <w:start w:val="2"/>
      <w:numFmt w:val="bullet"/>
      <w:lvlText w:val="-"/>
      <w:lvlJc w:val="left"/>
      <w:pPr>
        <w:ind w:left="2912" w:hanging="360"/>
      </w:pPr>
      <w:rPr>
        <w:rFonts w:hint="default" w:ascii="Arial" w:hAnsi="Arial" w:cs="Arial"/>
      </w:rPr>
    </w:lvl>
    <w:lvl w:ilvl="1">
      <w:start w:val="1"/>
      <w:numFmt w:val="bullet"/>
      <w:lvlText w:val="o"/>
      <w:lvlJc w:val="left"/>
      <w:pPr>
        <w:ind w:left="3632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4352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5072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5792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6512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7232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7952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8672" w:hanging="360"/>
      </w:pPr>
      <w:rPr>
        <w:rFonts w:hint="default" w:ascii="Wingdings" w:hAnsi="Wingdings" w:cs="Wingdings"/>
      </w:rPr>
    </w:lvl>
  </w:abstractNum>
  <w:num w:numId="1">
    <w:abstractNumId w:val="18"/>
  </w:num>
  <w:num w:numId="2">
    <w:abstractNumId w:val="22"/>
  </w:num>
  <w:num w:numId="3">
    <w:abstractNumId w:val="25"/>
  </w:num>
  <w:num w:numId="4">
    <w:abstractNumId w:val="30"/>
  </w:num>
  <w:num w:numId="5">
    <w:abstractNumId w:val="5"/>
  </w:num>
  <w:num w:numId="6">
    <w:abstractNumId w:val="17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3"/>
  </w:num>
  <w:num w:numId="10">
    <w:abstractNumId w:val="11"/>
  </w:num>
  <w:num w:numId="11">
    <w:abstractNumId w:val="0"/>
  </w:num>
  <w:num w:numId="12">
    <w:abstractNumId w:val="12"/>
  </w:num>
  <w:num w:numId="13">
    <w:abstractNumId w:val="28"/>
  </w:num>
  <w:num w:numId="14">
    <w:abstractNumId w:val="15"/>
  </w:num>
  <w:num w:numId="15">
    <w:abstractNumId w:val="7"/>
  </w:num>
  <w:num w:numId="16">
    <w:abstractNumId w:val="21"/>
  </w:num>
  <w:num w:numId="17">
    <w:abstractNumId w:val="1"/>
  </w:num>
  <w:num w:numId="18">
    <w:abstractNumId w:val="2"/>
  </w:num>
  <w:num w:numId="19">
    <w:abstractNumId w:val="6"/>
  </w:num>
  <w:num w:numId="20">
    <w:abstractNumId w:val="24"/>
  </w:num>
  <w:num w:numId="21">
    <w:abstractNumId w:val="29"/>
  </w:num>
  <w:num w:numId="22">
    <w:abstractNumId w:val="27"/>
  </w:num>
  <w:num w:numId="23">
    <w:abstractNumId w:val="14"/>
  </w:num>
  <w:num w:numId="24">
    <w:abstractNumId w:val="19"/>
  </w:num>
  <w:num w:numId="25">
    <w:abstractNumId w:val="4"/>
  </w:num>
  <w:num w:numId="26">
    <w:abstractNumId w:val="26"/>
  </w:num>
  <w:num w:numId="27">
    <w:abstractNumId w:val="31"/>
  </w:num>
  <w:num w:numId="28">
    <w:abstractNumId w:val="8"/>
  </w:num>
  <w:num w:numId="29">
    <w:abstractNumId w:val="23"/>
  </w:num>
  <w:num w:numId="30">
    <w:abstractNumId w:val="20"/>
  </w:num>
  <w:num w:numId="31">
    <w:abstractNumId w:val="3"/>
  </w:num>
  <w:num w:numId="32">
    <w:abstractNumId w:val="10"/>
  </w:num>
  <w:num w:numId="33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8"/>
  <w:attachedTemplate r:id="rId1"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319"/>
    <w:rsid w:val="000073CE"/>
    <w:rsid w:val="00010EC6"/>
    <w:rsid w:val="00026F39"/>
    <w:rsid w:val="00031F6E"/>
    <w:rsid w:val="0003425B"/>
    <w:rsid w:val="00034745"/>
    <w:rsid w:val="00040AA9"/>
    <w:rsid w:val="000448CC"/>
    <w:rsid w:val="00044DEC"/>
    <w:rsid w:val="0004748E"/>
    <w:rsid w:val="000474D0"/>
    <w:rsid w:val="000478A5"/>
    <w:rsid w:val="0005199D"/>
    <w:rsid w:val="000747F1"/>
    <w:rsid w:val="00076667"/>
    <w:rsid w:val="00081498"/>
    <w:rsid w:val="000868FF"/>
    <w:rsid w:val="00091C43"/>
    <w:rsid w:val="00095C28"/>
    <w:rsid w:val="000A0FB7"/>
    <w:rsid w:val="000A2210"/>
    <w:rsid w:val="000A448A"/>
    <w:rsid w:val="000B04AA"/>
    <w:rsid w:val="000C0704"/>
    <w:rsid w:val="000D1501"/>
    <w:rsid w:val="000D6319"/>
    <w:rsid w:val="000E10E0"/>
    <w:rsid w:val="000F10A7"/>
    <w:rsid w:val="000F1A61"/>
    <w:rsid w:val="0010041A"/>
    <w:rsid w:val="0010343A"/>
    <w:rsid w:val="00110C64"/>
    <w:rsid w:val="00112EF2"/>
    <w:rsid w:val="001141B2"/>
    <w:rsid w:val="00160D5A"/>
    <w:rsid w:val="00162B8B"/>
    <w:rsid w:val="00163880"/>
    <w:rsid w:val="001700BE"/>
    <w:rsid w:val="00171A2C"/>
    <w:rsid w:val="00192D90"/>
    <w:rsid w:val="001A3ACB"/>
    <w:rsid w:val="001C3C91"/>
    <w:rsid w:val="001C6F2F"/>
    <w:rsid w:val="001D132E"/>
    <w:rsid w:val="001D35BF"/>
    <w:rsid w:val="001D5567"/>
    <w:rsid w:val="001E2C8C"/>
    <w:rsid w:val="001E5490"/>
    <w:rsid w:val="001E64D9"/>
    <w:rsid w:val="00203451"/>
    <w:rsid w:val="00210DB7"/>
    <w:rsid w:val="002153FB"/>
    <w:rsid w:val="002243C1"/>
    <w:rsid w:val="00225773"/>
    <w:rsid w:val="00231F1B"/>
    <w:rsid w:val="0023258B"/>
    <w:rsid w:val="002325D7"/>
    <w:rsid w:val="002345B7"/>
    <w:rsid w:val="00236E34"/>
    <w:rsid w:val="00240C98"/>
    <w:rsid w:val="0024635B"/>
    <w:rsid w:val="002464CF"/>
    <w:rsid w:val="0025483B"/>
    <w:rsid w:val="00254A68"/>
    <w:rsid w:val="0027141B"/>
    <w:rsid w:val="002849B0"/>
    <w:rsid w:val="002878F2"/>
    <w:rsid w:val="00292CCF"/>
    <w:rsid w:val="00293C8A"/>
    <w:rsid w:val="00296776"/>
    <w:rsid w:val="002A6747"/>
    <w:rsid w:val="002B1915"/>
    <w:rsid w:val="002B7A60"/>
    <w:rsid w:val="002D4E0A"/>
    <w:rsid w:val="002D5EEA"/>
    <w:rsid w:val="002E10C2"/>
    <w:rsid w:val="002E33B4"/>
    <w:rsid w:val="002F2F38"/>
    <w:rsid w:val="002F37F8"/>
    <w:rsid w:val="002F3948"/>
    <w:rsid w:val="002F6957"/>
    <w:rsid w:val="003009CA"/>
    <w:rsid w:val="00303184"/>
    <w:rsid w:val="003039C7"/>
    <w:rsid w:val="00331B3F"/>
    <w:rsid w:val="00332436"/>
    <w:rsid w:val="00336E78"/>
    <w:rsid w:val="00341BA0"/>
    <w:rsid w:val="00344B78"/>
    <w:rsid w:val="0034589B"/>
    <w:rsid w:val="00363F77"/>
    <w:rsid w:val="00364AA7"/>
    <w:rsid w:val="00370F07"/>
    <w:rsid w:val="003738F4"/>
    <w:rsid w:val="0039015C"/>
    <w:rsid w:val="003B1BED"/>
    <w:rsid w:val="003E247C"/>
    <w:rsid w:val="003E38E4"/>
    <w:rsid w:val="003E3DB3"/>
    <w:rsid w:val="00402359"/>
    <w:rsid w:val="004121C0"/>
    <w:rsid w:val="004152F6"/>
    <w:rsid w:val="00432349"/>
    <w:rsid w:val="004343B1"/>
    <w:rsid w:val="00444938"/>
    <w:rsid w:val="0045438B"/>
    <w:rsid w:val="00467A09"/>
    <w:rsid w:val="00473642"/>
    <w:rsid w:val="004772CC"/>
    <w:rsid w:val="0048257D"/>
    <w:rsid w:val="0049671D"/>
    <w:rsid w:val="004A4401"/>
    <w:rsid w:val="004A7141"/>
    <w:rsid w:val="004D76C9"/>
    <w:rsid w:val="004E18EF"/>
    <w:rsid w:val="004E5FAD"/>
    <w:rsid w:val="004F4939"/>
    <w:rsid w:val="004F654A"/>
    <w:rsid w:val="00501746"/>
    <w:rsid w:val="005100BF"/>
    <w:rsid w:val="00552F12"/>
    <w:rsid w:val="00555D32"/>
    <w:rsid w:val="0055620A"/>
    <w:rsid w:val="00556E42"/>
    <w:rsid w:val="0058308F"/>
    <w:rsid w:val="00583D1F"/>
    <w:rsid w:val="00590E81"/>
    <w:rsid w:val="005910DF"/>
    <w:rsid w:val="00591EFF"/>
    <w:rsid w:val="005947E6"/>
    <w:rsid w:val="0059521C"/>
    <w:rsid w:val="005A24AF"/>
    <w:rsid w:val="005A2D1C"/>
    <w:rsid w:val="005C0659"/>
    <w:rsid w:val="005C2157"/>
    <w:rsid w:val="005D776B"/>
    <w:rsid w:val="005F2AC7"/>
    <w:rsid w:val="005F3CE4"/>
    <w:rsid w:val="005F3E39"/>
    <w:rsid w:val="006264B8"/>
    <w:rsid w:val="00632C33"/>
    <w:rsid w:val="00633CDC"/>
    <w:rsid w:val="00641860"/>
    <w:rsid w:val="00652898"/>
    <w:rsid w:val="0065440F"/>
    <w:rsid w:val="006623FA"/>
    <w:rsid w:val="006627B9"/>
    <w:rsid w:val="006724A5"/>
    <w:rsid w:val="00675209"/>
    <w:rsid w:val="0068387A"/>
    <w:rsid w:val="006A249D"/>
    <w:rsid w:val="006D00A4"/>
    <w:rsid w:val="006D4244"/>
    <w:rsid w:val="006D71EF"/>
    <w:rsid w:val="006E4512"/>
    <w:rsid w:val="006E47D2"/>
    <w:rsid w:val="006E64B5"/>
    <w:rsid w:val="00700A6B"/>
    <w:rsid w:val="00701066"/>
    <w:rsid w:val="0070135F"/>
    <w:rsid w:val="0071397C"/>
    <w:rsid w:val="00736587"/>
    <w:rsid w:val="0074348D"/>
    <w:rsid w:val="007437C8"/>
    <w:rsid w:val="00743EAB"/>
    <w:rsid w:val="007462A6"/>
    <w:rsid w:val="00746E7C"/>
    <w:rsid w:val="007529C9"/>
    <w:rsid w:val="00764520"/>
    <w:rsid w:val="007743DA"/>
    <w:rsid w:val="00774A31"/>
    <w:rsid w:val="00781AE8"/>
    <w:rsid w:val="00783A1E"/>
    <w:rsid w:val="007915E9"/>
    <w:rsid w:val="007B2EC3"/>
    <w:rsid w:val="007B385E"/>
    <w:rsid w:val="007C478A"/>
    <w:rsid w:val="007D336C"/>
    <w:rsid w:val="007D3DD6"/>
    <w:rsid w:val="007D6344"/>
    <w:rsid w:val="007D6EC4"/>
    <w:rsid w:val="007E4FF7"/>
    <w:rsid w:val="007F1C27"/>
    <w:rsid w:val="007F62A3"/>
    <w:rsid w:val="0080549E"/>
    <w:rsid w:val="00810B94"/>
    <w:rsid w:val="00816A04"/>
    <w:rsid w:val="00823E02"/>
    <w:rsid w:val="008253F8"/>
    <w:rsid w:val="00833219"/>
    <w:rsid w:val="00835C2F"/>
    <w:rsid w:val="00841B99"/>
    <w:rsid w:val="00845CDE"/>
    <w:rsid w:val="008552D3"/>
    <w:rsid w:val="00863B78"/>
    <w:rsid w:val="00874B67"/>
    <w:rsid w:val="00885FBA"/>
    <w:rsid w:val="0089057D"/>
    <w:rsid w:val="008A0934"/>
    <w:rsid w:val="008A5DBA"/>
    <w:rsid w:val="008B1B33"/>
    <w:rsid w:val="008B7291"/>
    <w:rsid w:val="008B78AB"/>
    <w:rsid w:val="008C20FA"/>
    <w:rsid w:val="008D38F4"/>
    <w:rsid w:val="008D40AA"/>
    <w:rsid w:val="008E544A"/>
    <w:rsid w:val="008F0D53"/>
    <w:rsid w:val="00904FBD"/>
    <w:rsid w:val="00911661"/>
    <w:rsid w:val="00927E59"/>
    <w:rsid w:val="009357CE"/>
    <w:rsid w:val="009400C7"/>
    <w:rsid w:val="00965A5E"/>
    <w:rsid w:val="00971ED3"/>
    <w:rsid w:val="009725AE"/>
    <w:rsid w:val="00980F84"/>
    <w:rsid w:val="009918A4"/>
    <w:rsid w:val="00993577"/>
    <w:rsid w:val="00995D3A"/>
    <w:rsid w:val="0099638F"/>
    <w:rsid w:val="009A12CB"/>
    <w:rsid w:val="009A3325"/>
    <w:rsid w:val="009A3DA1"/>
    <w:rsid w:val="009A51F1"/>
    <w:rsid w:val="009A54B3"/>
    <w:rsid w:val="009A7044"/>
    <w:rsid w:val="009B0FBC"/>
    <w:rsid w:val="009B52CC"/>
    <w:rsid w:val="009B77A5"/>
    <w:rsid w:val="009C130E"/>
    <w:rsid w:val="009E28D9"/>
    <w:rsid w:val="009E3645"/>
    <w:rsid w:val="009F2E6B"/>
    <w:rsid w:val="009F4C35"/>
    <w:rsid w:val="00A0466D"/>
    <w:rsid w:val="00A05F2F"/>
    <w:rsid w:val="00A07B38"/>
    <w:rsid w:val="00A37B20"/>
    <w:rsid w:val="00A43074"/>
    <w:rsid w:val="00A47DBC"/>
    <w:rsid w:val="00A50B78"/>
    <w:rsid w:val="00A60B02"/>
    <w:rsid w:val="00A6448C"/>
    <w:rsid w:val="00A663A6"/>
    <w:rsid w:val="00A9101E"/>
    <w:rsid w:val="00A95F57"/>
    <w:rsid w:val="00AC4B70"/>
    <w:rsid w:val="00AD3F04"/>
    <w:rsid w:val="00AE0CD2"/>
    <w:rsid w:val="00AE1A99"/>
    <w:rsid w:val="00AF1419"/>
    <w:rsid w:val="00B050AF"/>
    <w:rsid w:val="00B123B7"/>
    <w:rsid w:val="00B21B45"/>
    <w:rsid w:val="00B2285D"/>
    <w:rsid w:val="00B428DC"/>
    <w:rsid w:val="00B42F2B"/>
    <w:rsid w:val="00B51DC3"/>
    <w:rsid w:val="00B64EBA"/>
    <w:rsid w:val="00B832CD"/>
    <w:rsid w:val="00B961FC"/>
    <w:rsid w:val="00B96275"/>
    <w:rsid w:val="00BA70BB"/>
    <w:rsid w:val="00BB07C6"/>
    <w:rsid w:val="00BB61F3"/>
    <w:rsid w:val="00BB6A92"/>
    <w:rsid w:val="00BC055B"/>
    <w:rsid w:val="00BC24E4"/>
    <w:rsid w:val="00BC4246"/>
    <w:rsid w:val="00BD209F"/>
    <w:rsid w:val="00BD27DC"/>
    <w:rsid w:val="00BD3A9E"/>
    <w:rsid w:val="00BE2E18"/>
    <w:rsid w:val="00BE46AD"/>
    <w:rsid w:val="00BE54B4"/>
    <w:rsid w:val="00BE61B1"/>
    <w:rsid w:val="00C026A2"/>
    <w:rsid w:val="00C31956"/>
    <w:rsid w:val="00C53389"/>
    <w:rsid w:val="00C60A38"/>
    <w:rsid w:val="00C758F9"/>
    <w:rsid w:val="00C834A2"/>
    <w:rsid w:val="00C97BA5"/>
    <w:rsid w:val="00CA0004"/>
    <w:rsid w:val="00CA6D20"/>
    <w:rsid w:val="00CC27E0"/>
    <w:rsid w:val="00CC34FF"/>
    <w:rsid w:val="00CD6D53"/>
    <w:rsid w:val="00CE0CCC"/>
    <w:rsid w:val="00CE464E"/>
    <w:rsid w:val="00CF3AB3"/>
    <w:rsid w:val="00CF4D63"/>
    <w:rsid w:val="00D063AF"/>
    <w:rsid w:val="00D1567B"/>
    <w:rsid w:val="00D164DF"/>
    <w:rsid w:val="00D17B99"/>
    <w:rsid w:val="00D22C68"/>
    <w:rsid w:val="00D30D16"/>
    <w:rsid w:val="00D439FA"/>
    <w:rsid w:val="00D503CF"/>
    <w:rsid w:val="00D62A09"/>
    <w:rsid w:val="00D631B3"/>
    <w:rsid w:val="00D75ACE"/>
    <w:rsid w:val="00D77006"/>
    <w:rsid w:val="00DA3D65"/>
    <w:rsid w:val="00DB1186"/>
    <w:rsid w:val="00DB6867"/>
    <w:rsid w:val="00DD3C78"/>
    <w:rsid w:val="00DF7EF5"/>
    <w:rsid w:val="00E14DF2"/>
    <w:rsid w:val="00E17738"/>
    <w:rsid w:val="00E23A3F"/>
    <w:rsid w:val="00E32A66"/>
    <w:rsid w:val="00E37D5E"/>
    <w:rsid w:val="00E50595"/>
    <w:rsid w:val="00E5081B"/>
    <w:rsid w:val="00E619A4"/>
    <w:rsid w:val="00E62AEA"/>
    <w:rsid w:val="00E72F78"/>
    <w:rsid w:val="00E82F7A"/>
    <w:rsid w:val="00E872B9"/>
    <w:rsid w:val="00E931D1"/>
    <w:rsid w:val="00EA6BCE"/>
    <w:rsid w:val="00EC623E"/>
    <w:rsid w:val="00EC62A0"/>
    <w:rsid w:val="00ED280A"/>
    <w:rsid w:val="00ED5961"/>
    <w:rsid w:val="00ED69B0"/>
    <w:rsid w:val="00EE5109"/>
    <w:rsid w:val="00F03323"/>
    <w:rsid w:val="00F342E9"/>
    <w:rsid w:val="00F344A1"/>
    <w:rsid w:val="00F36BBE"/>
    <w:rsid w:val="00F5091D"/>
    <w:rsid w:val="00F55404"/>
    <w:rsid w:val="00F579BD"/>
    <w:rsid w:val="00F621CA"/>
    <w:rsid w:val="00F6277D"/>
    <w:rsid w:val="00F6388B"/>
    <w:rsid w:val="00F848C2"/>
    <w:rsid w:val="00FB71FC"/>
    <w:rsid w:val="00FC4767"/>
    <w:rsid w:val="00FC5A45"/>
    <w:rsid w:val="00FD1827"/>
    <w:rsid w:val="00FD2D91"/>
    <w:rsid w:val="00FF4A57"/>
    <w:rsid w:val="030A06F0"/>
    <w:rsid w:val="0F7DB8CB"/>
    <w:rsid w:val="1E400629"/>
    <w:rsid w:val="331EC570"/>
    <w:rsid w:val="43360472"/>
    <w:rsid w:val="440B21D9"/>
    <w:rsid w:val="48C2E94D"/>
    <w:rsid w:val="49050BCD"/>
    <w:rsid w:val="5EA930BE"/>
    <w:rsid w:val="6BF0080C"/>
    <w:rsid w:val="77DDB95B"/>
    <w:rsid w:val="799B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5C2011E"/>
  <w15:docId w15:val="{7129D718-3D4D-4A24-A890-8EC2B610E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9" w:semiHidden="0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Standard" w:default="1">
    <w:name w:val="Normal"/>
    <w:rsid w:val="000D6319"/>
    <w:pPr>
      <w:spacing w:after="0" w:line="320" w:lineRule="atLeast"/>
    </w:pPr>
    <w:rPr>
      <w:rFonts w:ascii="Frutiger LT Std 45 Light" w:hAnsi="Frutiger LT Std 45 Light"/>
      <w:sz w:val="21"/>
    </w:rPr>
  </w:style>
  <w:style w:type="paragraph" w:styleId="berschrift1">
    <w:name w:val="heading 1"/>
    <w:aliases w:val="WorldSkills Textüberschrift"/>
    <w:basedOn w:val="Standard"/>
    <w:next w:val="WorldSkills-Flietext"/>
    <w:link w:val="berschrift1Zchn"/>
    <w:uiPriority w:val="9"/>
    <w:qFormat/>
    <w:rsid w:val="00A07B38"/>
    <w:pPr>
      <w:keepNext/>
      <w:keepLines/>
      <w:spacing w:before="480"/>
      <w:outlineLvl w:val="0"/>
    </w:pPr>
    <w:rPr>
      <w:rFonts w:ascii="Arial" w:hAnsi="Arial" w:eastAsiaTheme="majorEastAsia" w:cstheme="majorBidi"/>
      <w:b/>
      <w:bCs/>
      <w:color w:val="C0000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42E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75ACE"/>
    <w:pPr>
      <w:tabs>
        <w:tab w:val="center" w:pos="4536"/>
        <w:tab w:val="right" w:pos="9072"/>
      </w:tabs>
      <w:spacing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D75ACE"/>
  </w:style>
  <w:style w:type="paragraph" w:styleId="Fuzeile">
    <w:name w:val="footer"/>
    <w:basedOn w:val="Standard"/>
    <w:link w:val="FuzeileZchn"/>
    <w:uiPriority w:val="99"/>
    <w:unhideWhenUsed/>
    <w:rsid w:val="00D75ACE"/>
    <w:pPr>
      <w:tabs>
        <w:tab w:val="center" w:pos="4536"/>
        <w:tab w:val="right" w:pos="9072"/>
      </w:tabs>
      <w:spacing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D75AC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5ACE"/>
    <w:pPr>
      <w:spacing w:line="240" w:lineRule="auto"/>
    </w:pPr>
    <w:rPr>
      <w:rFonts w:ascii="Tahoma" w:hAnsi="Tahoma" w:cs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D75ACE"/>
    <w:rPr>
      <w:rFonts w:ascii="Tahoma" w:hAnsi="Tahoma" w:cs="Tahoma"/>
      <w:sz w:val="16"/>
      <w:szCs w:val="16"/>
    </w:rPr>
  </w:style>
  <w:style w:type="paragraph" w:styleId="WorldSkills-Flietextfett" w:customStyle="1">
    <w:name w:val="WorldSkills - Fließtext fett"/>
    <w:basedOn w:val="Standard"/>
    <w:next w:val="WorldSkills-Flietext"/>
    <w:qFormat/>
    <w:rsid w:val="00B51DC3"/>
    <w:pPr>
      <w:keepNext/>
      <w:keepLines/>
      <w:spacing w:after="480"/>
    </w:pPr>
    <w:rPr>
      <w:rFonts w:ascii="Arial" w:hAnsi="Arial"/>
      <w:b/>
    </w:rPr>
  </w:style>
  <w:style w:type="paragraph" w:styleId="WorldSkills-Flietext" w:customStyle="1">
    <w:name w:val="WorldSkills - Fließtext"/>
    <w:basedOn w:val="Standard"/>
    <w:qFormat/>
    <w:rsid w:val="00B51DC3"/>
    <w:rPr>
      <w:rFonts w:ascii="Arial" w:hAnsi="Arial"/>
      <w:noProof/>
    </w:rPr>
  </w:style>
  <w:style w:type="character" w:styleId="Hyperlink">
    <w:name w:val="Hyperlink"/>
    <w:basedOn w:val="Absatz-Standardschriftart"/>
    <w:uiPriority w:val="99"/>
    <w:unhideWhenUsed/>
    <w:rsid w:val="00774A31"/>
    <w:rPr>
      <w:color w:val="0000FF" w:themeColor="hyperlink"/>
      <w:u w:val="single"/>
    </w:rPr>
  </w:style>
  <w:style w:type="paragraph" w:styleId="KeinLeerraum">
    <w:name w:val="No Spacing"/>
    <w:uiPriority w:val="1"/>
    <w:rsid w:val="009C130E"/>
    <w:pPr>
      <w:spacing w:after="0" w:line="240" w:lineRule="auto"/>
    </w:pPr>
    <w:rPr>
      <w:rFonts w:ascii="Frutiger LT Std 45 Light" w:hAnsi="Frutiger LT Std 45 Light"/>
      <w:sz w:val="21"/>
    </w:rPr>
  </w:style>
  <w:style w:type="paragraph" w:styleId="EinfAbs" w:customStyle="1">
    <w:name w:val="[Einf. Abs.]"/>
    <w:basedOn w:val="Standard"/>
    <w:uiPriority w:val="99"/>
    <w:rsid w:val="0091166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berschrift1Zchn" w:customStyle="1">
    <w:name w:val="Überschrift 1 Zchn"/>
    <w:aliases w:val="WorldSkills Textüberschrift Zchn"/>
    <w:basedOn w:val="Absatz-Standardschriftart"/>
    <w:link w:val="berschrift1"/>
    <w:uiPriority w:val="9"/>
    <w:rsid w:val="00A07B38"/>
    <w:rPr>
      <w:rFonts w:ascii="Arial" w:hAnsi="Arial" w:eastAsiaTheme="majorEastAsia" w:cstheme="majorBidi"/>
      <w:b/>
      <w:bCs/>
      <w:color w:val="C00000"/>
      <w:sz w:val="28"/>
      <w:szCs w:val="32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F342E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9A54B3"/>
    <w:rPr>
      <w:color w:val="808080"/>
    </w:rPr>
  </w:style>
  <w:style w:type="paragraph" w:styleId="1Grundschrift" w:customStyle="1">
    <w:name w:val="1Grundschrift"/>
    <w:basedOn w:val="Standard"/>
    <w:rsid w:val="000D6319"/>
    <w:pPr>
      <w:spacing w:line="256" w:lineRule="atLeast"/>
      <w:ind w:firstLine="198"/>
      <w:jc w:val="both"/>
    </w:pPr>
    <w:rPr>
      <w:rFonts w:ascii="Arial" w:hAnsi="Arial" w:eastAsia="Times New Roman" w:cs="Times New Roman"/>
      <w:kern w:val="18"/>
      <w:sz w:val="17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0D6319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</w:rPr>
  </w:style>
  <w:style w:type="paragraph" w:styleId="4Titel-gro" w:customStyle="1">
    <w:name w:val="4Titel-groß"/>
    <w:basedOn w:val="Standard"/>
    <w:rsid w:val="000D6319"/>
    <w:pPr>
      <w:spacing w:after="120" w:line="240" w:lineRule="atLeast"/>
    </w:pPr>
    <w:rPr>
      <w:rFonts w:ascii="Arial" w:hAnsi="Arial" w:eastAsia="Times New Roman" w:cs="Times New Roman"/>
      <w:b/>
      <w:spacing w:val="-4"/>
      <w:sz w:val="34"/>
      <w:szCs w:val="20"/>
      <w:lang w:eastAsia="de-DE"/>
    </w:rPr>
  </w:style>
  <w:style w:type="paragraph" w:styleId="Headline2" w:customStyle="1">
    <w:name w:val="Headline2"/>
    <w:basedOn w:val="Standard"/>
    <w:link w:val="Headline2Zchn"/>
    <w:rsid w:val="00C026A2"/>
    <w:pPr>
      <w:spacing w:before="192" w:beforeLines="80" w:after="192" w:afterLines="80" w:line="276" w:lineRule="auto"/>
      <w:ind w:right="2012"/>
    </w:pPr>
    <w:rPr>
      <w:rFonts w:ascii="Arial" w:hAnsi="Arial" w:cs="Arial"/>
      <w:b/>
      <w:color w:val="ED8B00"/>
      <w:sz w:val="22"/>
    </w:rPr>
  </w:style>
  <w:style w:type="paragraph" w:styleId="titel2Hub" w:customStyle="1">
    <w:name w:val="titel2 Hub"/>
    <w:basedOn w:val="Headline2"/>
    <w:link w:val="titel2HubZchn"/>
    <w:qFormat/>
    <w:rsid w:val="00C026A2"/>
  </w:style>
  <w:style w:type="character" w:styleId="NichtaufgelsteErwhnung1" w:customStyle="1">
    <w:name w:val="Nicht aufgelöste Erwähnung1"/>
    <w:basedOn w:val="Absatz-Standardschriftart"/>
    <w:uiPriority w:val="99"/>
    <w:semiHidden/>
    <w:unhideWhenUsed/>
    <w:rsid w:val="00C026A2"/>
    <w:rPr>
      <w:color w:val="808080"/>
      <w:shd w:val="clear" w:color="auto" w:fill="E6E6E6"/>
    </w:rPr>
  </w:style>
  <w:style w:type="character" w:styleId="Headline2Zchn" w:customStyle="1">
    <w:name w:val="Headline2 Zchn"/>
    <w:basedOn w:val="Absatz-Standardschriftart"/>
    <w:link w:val="Headline2"/>
    <w:rsid w:val="00C026A2"/>
    <w:rPr>
      <w:rFonts w:ascii="Arial" w:hAnsi="Arial" w:cs="Arial"/>
      <w:b/>
      <w:color w:val="ED8B00"/>
    </w:rPr>
  </w:style>
  <w:style w:type="character" w:styleId="titel2HubZchn" w:customStyle="1">
    <w:name w:val="titel2 Hub Zchn"/>
    <w:basedOn w:val="Headline2Zchn"/>
    <w:link w:val="titel2Hub"/>
    <w:rsid w:val="00C026A2"/>
    <w:rPr>
      <w:rFonts w:ascii="Arial" w:hAnsi="Arial" w:cs="Arial"/>
      <w:b/>
      <w:color w:val="ED8B00"/>
    </w:rPr>
  </w:style>
  <w:style w:type="paragraph" w:styleId="Standard1" w:customStyle="1">
    <w:name w:val="Standard1"/>
    <w:rsid w:val="006623F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Arial Unicode MS" w:cs="Arial Unicode MS"/>
      <w:kern w:val="3"/>
      <w:sz w:val="24"/>
      <w:szCs w:val="24"/>
      <w:lang w:eastAsia="zh-CN" w:bidi="hi-IN"/>
    </w:rPr>
  </w:style>
  <w:style w:type="paragraph" w:styleId="Textbody" w:customStyle="1">
    <w:name w:val="Text body"/>
    <w:basedOn w:val="Standard1"/>
    <w:rsid w:val="006623FA"/>
    <w:pPr>
      <w:spacing w:after="120"/>
    </w:pPr>
  </w:style>
  <w:style w:type="character" w:styleId="UnresolvedMention" w:customStyle="1">
    <w:name w:val="Unresolved Mention"/>
    <w:basedOn w:val="Absatz-Standardschriftart"/>
    <w:uiPriority w:val="99"/>
    <w:rsid w:val="007437C8"/>
    <w:rPr>
      <w:color w:val="808080"/>
      <w:shd w:val="clear" w:color="auto" w:fill="E6E6E6"/>
    </w:rPr>
  </w:style>
  <w:style w:type="paragraph" w:styleId="Default" w:customStyle="1">
    <w:name w:val="Default"/>
    <w:rsid w:val="00D30D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4E18EF"/>
    <w:pPr>
      <w:spacing w:after="0" w:line="240" w:lineRule="auto"/>
    </w:pPr>
    <w:rPr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rameContents" w:customStyle="1">
    <w:name w:val="Frame Contents"/>
    <w:basedOn w:val="Standard"/>
    <w:qFormat/>
    <w:rsid w:val="0027141B"/>
    <w:pPr>
      <w:suppressAutoHyphens/>
    </w:pPr>
    <w:rPr>
      <w:rFonts w:asciiTheme="minorHAnsi" w:hAnsiTheme="minorHAnsi"/>
    </w:rPr>
  </w:style>
  <w:style w:type="paragraph" w:styleId="StandardWeb">
    <w:name w:val="Normal (Web)"/>
    <w:basedOn w:val="Standard"/>
    <w:uiPriority w:val="99"/>
    <w:unhideWhenUsed/>
    <w:rsid w:val="0003425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0D6319"/>
    <w:pPr>
      <w:spacing w:after="0" w:line="320" w:lineRule="atLeast"/>
    </w:pPr>
    <w:rPr>
      <w:rFonts w:ascii="Frutiger LT Std 45 Light" w:hAnsi="Frutiger LT Std 45 Light"/>
      <w:sz w:val="21"/>
    </w:rPr>
  </w:style>
  <w:style w:type="paragraph" w:styleId="berschrift1">
    <w:name w:val="heading 1"/>
    <w:aliases w:val="WorldSkills Textüberschrift"/>
    <w:basedOn w:val="Standard"/>
    <w:next w:val="WorldSkills-Flietext"/>
    <w:link w:val="berschrift1Zchn"/>
    <w:uiPriority w:val="9"/>
    <w:qFormat/>
    <w:rsid w:val="00A07B38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color w:val="C0000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42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75AC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5ACE"/>
  </w:style>
  <w:style w:type="paragraph" w:styleId="Fuzeile">
    <w:name w:val="footer"/>
    <w:basedOn w:val="Standard"/>
    <w:link w:val="FuzeileZchn"/>
    <w:uiPriority w:val="99"/>
    <w:unhideWhenUsed/>
    <w:rsid w:val="00D75AC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5AC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5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5ACE"/>
    <w:rPr>
      <w:rFonts w:ascii="Tahoma" w:hAnsi="Tahoma" w:cs="Tahoma"/>
      <w:sz w:val="16"/>
      <w:szCs w:val="16"/>
    </w:rPr>
  </w:style>
  <w:style w:type="paragraph" w:customStyle="1" w:styleId="WorldSkills-Flietextfett">
    <w:name w:val="WorldSkills - Fließtext fett"/>
    <w:basedOn w:val="Standard"/>
    <w:next w:val="WorldSkills-Flietext"/>
    <w:qFormat/>
    <w:rsid w:val="00B51DC3"/>
    <w:pPr>
      <w:keepNext/>
      <w:keepLines/>
      <w:spacing w:after="480"/>
    </w:pPr>
    <w:rPr>
      <w:rFonts w:ascii="Arial" w:hAnsi="Arial"/>
      <w:b/>
    </w:rPr>
  </w:style>
  <w:style w:type="paragraph" w:customStyle="1" w:styleId="WorldSkills-Flietext">
    <w:name w:val="WorldSkills - Fließtext"/>
    <w:basedOn w:val="Standard"/>
    <w:qFormat/>
    <w:rsid w:val="00B51DC3"/>
    <w:rPr>
      <w:rFonts w:ascii="Arial" w:hAnsi="Arial"/>
      <w:noProof/>
    </w:rPr>
  </w:style>
  <w:style w:type="character" w:styleId="Hyperlink">
    <w:name w:val="Hyperlink"/>
    <w:basedOn w:val="Absatz-Standardschriftart"/>
    <w:uiPriority w:val="99"/>
    <w:unhideWhenUsed/>
    <w:rsid w:val="00774A31"/>
    <w:rPr>
      <w:color w:val="0000FF" w:themeColor="hyperlink"/>
      <w:u w:val="single"/>
    </w:rPr>
  </w:style>
  <w:style w:type="paragraph" w:styleId="KeinLeerraum">
    <w:name w:val="No Spacing"/>
    <w:uiPriority w:val="1"/>
    <w:rsid w:val="009C130E"/>
    <w:pPr>
      <w:spacing w:after="0" w:line="240" w:lineRule="auto"/>
    </w:pPr>
    <w:rPr>
      <w:rFonts w:ascii="Frutiger LT Std 45 Light" w:hAnsi="Frutiger LT Std 45 Light"/>
      <w:sz w:val="21"/>
    </w:rPr>
  </w:style>
  <w:style w:type="paragraph" w:customStyle="1" w:styleId="EinfAbs">
    <w:name w:val="[Einf. Abs.]"/>
    <w:basedOn w:val="Standard"/>
    <w:uiPriority w:val="99"/>
    <w:rsid w:val="0091166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customStyle="1" w:styleId="berschrift1Zchn">
    <w:name w:val="Überschrift 1 Zchn"/>
    <w:aliases w:val="WorldSkills Textüberschrift Zchn"/>
    <w:basedOn w:val="Absatz-Standardschriftart"/>
    <w:link w:val="berschrift1"/>
    <w:uiPriority w:val="9"/>
    <w:rsid w:val="00A07B38"/>
    <w:rPr>
      <w:rFonts w:ascii="Arial" w:eastAsiaTheme="majorEastAsia" w:hAnsi="Arial" w:cstheme="majorBidi"/>
      <w:b/>
      <w:bCs/>
      <w:color w:val="C0000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4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9A54B3"/>
    <w:rPr>
      <w:color w:val="808080"/>
    </w:rPr>
  </w:style>
  <w:style w:type="paragraph" w:customStyle="1" w:styleId="1Grundschrift">
    <w:name w:val="1Grundschrift"/>
    <w:basedOn w:val="Standard"/>
    <w:rsid w:val="000D6319"/>
    <w:pPr>
      <w:spacing w:line="256" w:lineRule="atLeast"/>
      <w:ind w:firstLine="198"/>
      <w:jc w:val="both"/>
    </w:pPr>
    <w:rPr>
      <w:rFonts w:ascii="Arial" w:eastAsia="Times New Roman" w:hAnsi="Arial" w:cs="Times New Roman"/>
      <w:kern w:val="18"/>
      <w:sz w:val="17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0D6319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customStyle="1" w:styleId="4Titel-gro">
    <w:name w:val="4Titel-groß"/>
    <w:basedOn w:val="Standard"/>
    <w:rsid w:val="000D6319"/>
    <w:pPr>
      <w:spacing w:after="120" w:line="240" w:lineRule="atLeast"/>
    </w:pPr>
    <w:rPr>
      <w:rFonts w:ascii="Arial" w:eastAsia="Times New Roman" w:hAnsi="Arial" w:cs="Times New Roman"/>
      <w:b/>
      <w:spacing w:val="-4"/>
      <w:sz w:val="34"/>
      <w:szCs w:val="20"/>
      <w:lang w:eastAsia="de-DE"/>
    </w:rPr>
  </w:style>
  <w:style w:type="paragraph" w:customStyle="1" w:styleId="Headline2">
    <w:name w:val="Headline2"/>
    <w:basedOn w:val="Standard"/>
    <w:link w:val="Headline2Zchn"/>
    <w:rsid w:val="00C026A2"/>
    <w:pPr>
      <w:spacing w:beforeLines="80" w:before="192" w:afterLines="80" w:after="192" w:line="276" w:lineRule="auto"/>
      <w:ind w:right="2012"/>
    </w:pPr>
    <w:rPr>
      <w:rFonts w:ascii="Arial" w:hAnsi="Arial" w:cs="Arial"/>
      <w:b/>
      <w:color w:val="ED8B00"/>
      <w:sz w:val="22"/>
    </w:rPr>
  </w:style>
  <w:style w:type="paragraph" w:customStyle="1" w:styleId="titel2Hub">
    <w:name w:val="titel2 Hub"/>
    <w:basedOn w:val="Headline2"/>
    <w:link w:val="titel2HubZchn"/>
    <w:qFormat/>
    <w:rsid w:val="00C026A2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026A2"/>
    <w:rPr>
      <w:color w:val="808080"/>
      <w:shd w:val="clear" w:color="auto" w:fill="E6E6E6"/>
    </w:rPr>
  </w:style>
  <w:style w:type="character" w:customStyle="1" w:styleId="Headline2Zchn">
    <w:name w:val="Headline2 Zchn"/>
    <w:basedOn w:val="Absatz-Standardschriftart"/>
    <w:link w:val="Headline2"/>
    <w:rsid w:val="00C026A2"/>
    <w:rPr>
      <w:rFonts w:ascii="Arial" w:hAnsi="Arial" w:cs="Arial"/>
      <w:b/>
      <w:color w:val="ED8B00"/>
    </w:rPr>
  </w:style>
  <w:style w:type="character" w:customStyle="1" w:styleId="titel2HubZchn">
    <w:name w:val="titel2 Hub Zchn"/>
    <w:basedOn w:val="Headline2Zchn"/>
    <w:link w:val="titel2Hub"/>
    <w:rsid w:val="00C026A2"/>
    <w:rPr>
      <w:rFonts w:ascii="Arial" w:hAnsi="Arial" w:cs="Arial"/>
      <w:b/>
      <w:color w:val="ED8B00"/>
    </w:rPr>
  </w:style>
  <w:style w:type="paragraph" w:customStyle="1" w:styleId="Standard1">
    <w:name w:val="Standard1"/>
    <w:rsid w:val="006623F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1"/>
    <w:rsid w:val="006623FA"/>
    <w:pPr>
      <w:spacing w:after="120"/>
    </w:pPr>
  </w:style>
  <w:style w:type="character" w:customStyle="1" w:styleId="UnresolvedMention">
    <w:name w:val="Unresolved Mention"/>
    <w:basedOn w:val="Absatz-Standardschriftart"/>
    <w:uiPriority w:val="99"/>
    <w:rsid w:val="007437C8"/>
    <w:rPr>
      <w:color w:val="808080"/>
      <w:shd w:val="clear" w:color="auto" w:fill="E6E6E6"/>
    </w:rPr>
  </w:style>
  <w:style w:type="paragraph" w:customStyle="1" w:styleId="Default">
    <w:name w:val="Default"/>
    <w:rsid w:val="00D30D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4E18EF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Standard"/>
    <w:qFormat/>
    <w:rsid w:val="0027141B"/>
    <w:pPr>
      <w:suppressAutoHyphens/>
    </w:pPr>
    <w:rPr>
      <w:rFonts w:asciiTheme="minorHAnsi" w:hAnsiTheme="minorHAnsi"/>
    </w:rPr>
  </w:style>
  <w:style w:type="paragraph" w:styleId="StandardWeb">
    <w:name w:val="Normal (Web)"/>
    <w:basedOn w:val="Standard"/>
    <w:uiPriority w:val="99"/>
    <w:unhideWhenUsed/>
    <w:rsid w:val="00034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6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fontTable" Target="fontTable.xml" Id="rId18" /><Relationship Type="http://schemas.openxmlformats.org/officeDocument/2006/relationships/numbering" Target="numbering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microsoft.com/office/2007/relationships/stylesWithEffects" Target="stylesWithEffects.xml" Id="rId5" /><Relationship Type="http://schemas.openxmlformats.org/officeDocument/2006/relationships/footer" Target="footer1.xml" Id="rId15" /><Relationship Type="http://schemas.openxmlformats.org/officeDocument/2006/relationships/image" Target="media/image1.png" Id="rId10" /><Relationship Type="http://schemas.openxmlformats.org/officeDocument/2006/relationships/theme" Target="theme/theme1.xml" Id="rId19" /><Relationship Type="http://schemas.openxmlformats.org/officeDocument/2006/relationships/styles" Target="styles.xml" Id="rId4" /><Relationship Type="http://schemas.openxmlformats.org/officeDocument/2006/relationships/endnotes" Target="endnotes.xml" Id="rId9" /><Relationship Type="http://schemas.openxmlformats.org/officeDocument/2006/relationships/image" Target="/media/image8.png" Id="R3781a83549684ad2" /><Relationship Type="http://schemas.openxmlformats.org/officeDocument/2006/relationships/header" Target="header2.xml" Id="R1ef0532d94674021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.Romer.KMR-FELLBACH\Dropbox\a_WSG%202.0\AA-Vorlagen\Allgemein\Master-Vorlagen\Master_Protokollvorlage_ab%202018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world skills Leipzig">
      <a:majorFont>
        <a:latin typeface="Frutiger LT Std 45 Light"/>
        <a:ea typeface=""/>
        <a:cs typeface=""/>
      </a:majorFont>
      <a:minorFont>
        <a:latin typeface="Frutiger LT Std 45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8244EE-EAF3-4DE3-B4DD-E071974B702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Master_Protokollvorlage_ab 2018.dotx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Hubert Romer</dc:creator>
  <lastModifiedBy>Glenn Skrzypczak</lastModifiedBy>
  <revision>7</revision>
  <lastPrinted>2024-04-03T14:39:00.0000000Z</lastPrinted>
  <dcterms:created xsi:type="dcterms:W3CDTF">2024-04-03T12:01:00.0000000Z</dcterms:created>
  <dcterms:modified xsi:type="dcterms:W3CDTF">2024-05-27T09:18:10.3608919Z</dcterms:modified>
</coreProperties>
</file>