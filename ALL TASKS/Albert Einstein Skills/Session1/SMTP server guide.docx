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0F79F0" w:rsidP="442ACDDA" w:rsidRDefault="000F79F0" w14:paraId="4958052E" w14:textId="10EAB8D4">
      <w:pPr>
        <w:pStyle w:val="Listenabsatz"/>
        <w:ind w:left="850" w:firstLine="566"/>
        <w:jc w:val="center"/>
        <w:rPr>
          <w:rFonts w:ascii="Arial" w:hAnsi="Arial" w:cs="Arial"/>
          <w:b/>
          <w:bCs/>
          <w:color w:val="C00000"/>
          <w:sz w:val="40"/>
          <w:szCs w:val="40"/>
          <w:lang w:val="en-GB"/>
        </w:rPr>
      </w:pPr>
      <w:bookmarkStart w:name="_GoBack" w:id="0"/>
      <w:r w:rsidRPr="000F79F0">
        <w:rPr>
          <w:rFonts w:ascii="Arial" w:hAnsi="Arial" w:cs="Arial"/>
          <w:b/>
          <w:color w:val="C00000"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04ED00BF" wp14:editId="05A4E428">
            <wp:simplePos x="0" y="0"/>
            <wp:positionH relativeFrom="column">
              <wp:posOffset>-456565</wp:posOffset>
            </wp:positionH>
            <wp:positionV relativeFrom="paragraph">
              <wp:posOffset>-854075</wp:posOffset>
            </wp:positionV>
            <wp:extent cx="6582410" cy="751840"/>
            <wp:effectExtent l="0" t="0" r="8890" b="0"/>
            <wp:wrapTight wrapText="bothSides">
              <wp:wrapPolygon edited="0">
                <wp:start x="0" y="0"/>
                <wp:lineTo x="0" y="20797"/>
                <wp:lineTo x="21567" y="20797"/>
                <wp:lineTo x="2156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D1D38" w:rsidP="2AB04CE0" w:rsidRDefault="00AD1D38" w14:paraId="5DAB6C7B" w14:textId="3CE7AC71">
      <w:pPr>
        <w:pStyle w:val="Listenabsatz"/>
        <w:suppressLineNumbers w:val="0"/>
        <w:bidi w:val="0"/>
        <w:spacing w:before="0" w:beforeAutospacing="off" w:after="200" w:afterAutospacing="off" w:line="276" w:lineRule="auto"/>
        <w:ind w:left="850" w:right="0" w:firstLine="566"/>
        <w:jc w:val="center"/>
      </w:pPr>
      <w:r w:rsidRPr="2AB04CE0" w:rsidR="7DFCCDD3">
        <w:rPr>
          <w:rFonts w:ascii="Arial" w:hAnsi="Arial" w:cs="Arial"/>
          <w:b w:val="1"/>
          <w:bCs w:val="1"/>
          <w:color w:val="C00000"/>
          <w:sz w:val="40"/>
          <w:szCs w:val="40"/>
          <w:lang w:val="en-GB"/>
        </w:rPr>
        <w:t>SMTP Server Guide</w:t>
      </w:r>
    </w:p>
    <w:p w:rsidR="00CF5CF1" w:rsidP="00CF5CF1" w:rsidRDefault="00CF5CF1" w14:paraId="607267C5" w14:textId="24F51725">
      <w:pPr>
        <w:pStyle w:val="berschrift1"/>
        <w:rPr>
          <w:rFonts w:cs="Arial"/>
          <w:lang w:val="en-GB"/>
        </w:rPr>
      </w:pPr>
      <w:r w:rsidRPr="2AB04CE0" w:rsidR="00CF5CF1">
        <w:rPr>
          <w:rFonts w:cs="Arial"/>
          <w:lang w:val="en-GB"/>
        </w:rPr>
        <w:t xml:space="preserve">1 </w:t>
      </w:r>
      <w:r w:rsidRPr="2AB04CE0" w:rsidR="689A398A">
        <w:rPr>
          <w:rFonts w:cs="Arial"/>
          <w:lang w:val="en-GB"/>
        </w:rPr>
        <w:t>Papercut Setup</w:t>
      </w:r>
    </w:p>
    <w:p w:rsidR="00CF5CF1" w:rsidP="00CF5CF1" w:rsidRDefault="00CF5CF1" w14:paraId="02EB378F" w14:textId="77777777">
      <w:pPr>
        <w:jc w:val="both"/>
        <w:rPr>
          <w:rFonts w:ascii="Arial" w:hAnsi="Arial" w:cs="Arial"/>
          <w:lang w:val="en-GB"/>
        </w:rPr>
      </w:pPr>
    </w:p>
    <w:p w:rsidR="00CF5CF1" w:rsidP="2AB04CE0" w:rsidRDefault="00CF5CF1" w14:paraId="1E3D3814" w14:textId="15FDBD93">
      <w:pPr>
        <w:pStyle w:val="Standard"/>
        <w:suppressLineNumbers w:val="0"/>
        <w:bidi w:val="0"/>
        <w:spacing w:before="0" w:beforeAutospacing="off" w:after="0" w:afterAutospacing="off" w:line="320" w:lineRule="atLeast"/>
        <w:ind w:left="0" w:right="0"/>
        <w:jc w:val="both"/>
        <w:rPr>
          <w:rFonts w:ascii="Arial" w:hAnsi="Arial" w:cs="Arial"/>
          <w:i w:val="0"/>
          <w:iCs w:val="0"/>
          <w:lang w:val="en-GB"/>
        </w:rPr>
      </w:pPr>
      <w:r w:rsidRPr="2AB04CE0" w:rsidR="689A398A">
        <w:rPr>
          <w:rFonts w:ascii="Arial" w:hAnsi="Arial" w:cs="Arial"/>
          <w:lang w:val="en-GB"/>
        </w:rPr>
        <w:t xml:space="preserve">Extract </w:t>
      </w:r>
      <w:r w:rsidRPr="2AB04CE0" w:rsidR="689A398A">
        <w:rPr>
          <w:rFonts w:ascii="Arial" w:hAnsi="Arial" w:cs="Arial"/>
          <w:i w:val="1"/>
          <w:iCs w:val="1"/>
          <w:lang w:val="en-GB"/>
        </w:rPr>
        <w:t>Papercut.Smtp.x64.6.2.0.zip</w:t>
      </w:r>
      <w:r w:rsidRPr="2AB04CE0" w:rsidR="689A398A">
        <w:rPr>
          <w:rFonts w:ascii="Arial" w:hAnsi="Arial" w:cs="Arial"/>
          <w:lang w:val="en-GB"/>
        </w:rPr>
        <w:t xml:space="preserve"> and execute </w:t>
      </w:r>
      <w:r w:rsidRPr="2AB04CE0" w:rsidR="689A398A">
        <w:rPr>
          <w:rFonts w:ascii="Arial" w:hAnsi="Arial" w:cs="Arial"/>
          <w:i w:val="1"/>
          <w:iCs w:val="1"/>
          <w:lang w:val="en-GB"/>
        </w:rPr>
        <w:t>Papercut.exe.</w:t>
      </w:r>
      <w:r w:rsidRPr="2AB04CE0" w:rsidR="665DD353">
        <w:rPr>
          <w:rFonts w:ascii="Arial" w:hAnsi="Arial" w:cs="Arial"/>
          <w:i w:val="1"/>
          <w:iCs w:val="1"/>
          <w:lang w:val="en-GB"/>
        </w:rPr>
        <w:t xml:space="preserve"> </w:t>
      </w:r>
      <w:r w:rsidRPr="2AB04CE0" w:rsidR="665DD353">
        <w:rPr>
          <w:rFonts w:ascii="Arial" w:hAnsi="Arial" w:cs="Arial"/>
          <w:i w:val="0"/>
          <w:iCs w:val="0"/>
          <w:lang w:val="en-GB"/>
        </w:rPr>
        <w:t xml:space="preserve">While Papercut is running, you can connect to a mocked SMTP-Server at 127.0.0.1:25 and send </w:t>
      </w:r>
      <w:r w:rsidRPr="2AB04CE0" w:rsidR="71A59A13">
        <w:rPr>
          <w:rFonts w:ascii="Arial" w:hAnsi="Arial" w:cs="Arial"/>
          <w:i w:val="0"/>
          <w:iCs w:val="0"/>
          <w:lang w:val="en-GB"/>
        </w:rPr>
        <w:t>e</w:t>
      </w:r>
      <w:r w:rsidRPr="2AB04CE0" w:rsidR="665DD353">
        <w:rPr>
          <w:rFonts w:ascii="Arial" w:hAnsi="Arial" w:cs="Arial"/>
          <w:i w:val="0"/>
          <w:iCs w:val="0"/>
          <w:lang w:val="en-GB"/>
        </w:rPr>
        <w:t>mails.</w:t>
      </w:r>
      <w:r w:rsidRPr="2AB04CE0" w:rsidR="51534208">
        <w:rPr>
          <w:rFonts w:ascii="Arial" w:hAnsi="Arial" w:cs="Arial"/>
          <w:i w:val="0"/>
          <w:iCs w:val="0"/>
          <w:lang w:val="en-GB"/>
        </w:rPr>
        <w:t xml:space="preserve"> You can send emails to any address</w:t>
      </w:r>
      <w:r w:rsidRPr="2AB04CE0" w:rsidR="698A01F8">
        <w:rPr>
          <w:rFonts w:ascii="Arial" w:hAnsi="Arial" w:cs="Arial"/>
          <w:i w:val="0"/>
          <w:iCs w:val="0"/>
          <w:lang w:val="en-GB"/>
        </w:rPr>
        <w:t xml:space="preserve"> using this server. Since Papercut is just a mock, the emails will not actually be sent, but instead displayed </w:t>
      </w:r>
      <w:r w:rsidRPr="2AB04CE0" w:rsidR="51534208">
        <w:rPr>
          <w:rFonts w:ascii="Arial" w:hAnsi="Arial" w:cs="Arial"/>
          <w:i w:val="0"/>
          <w:iCs w:val="0"/>
          <w:lang w:val="en-GB"/>
        </w:rPr>
        <w:t>in</w:t>
      </w:r>
      <w:r w:rsidRPr="2AB04CE0" w:rsidR="4F430AF5">
        <w:rPr>
          <w:rFonts w:ascii="Arial" w:hAnsi="Arial" w:cs="Arial"/>
          <w:i w:val="0"/>
          <w:iCs w:val="0"/>
          <w:lang w:val="en-GB"/>
        </w:rPr>
        <w:t xml:space="preserve"> the</w:t>
      </w:r>
      <w:r w:rsidRPr="2AB04CE0" w:rsidR="51534208">
        <w:rPr>
          <w:rFonts w:ascii="Arial" w:hAnsi="Arial" w:cs="Arial"/>
          <w:i w:val="0"/>
          <w:iCs w:val="0"/>
          <w:lang w:val="en-GB"/>
        </w:rPr>
        <w:t xml:space="preserve"> Papercut</w:t>
      </w:r>
      <w:r w:rsidRPr="2AB04CE0" w:rsidR="2C801061">
        <w:rPr>
          <w:rFonts w:ascii="Arial" w:hAnsi="Arial" w:cs="Arial"/>
          <w:i w:val="0"/>
          <w:iCs w:val="0"/>
          <w:lang w:val="en-GB"/>
        </w:rPr>
        <w:t xml:space="preserve"> UI</w:t>
      </w:r>
      <w:r w:rsidRPr="2AB04CE0" w:rsidR="51534208">
        <w:rPr>
          <w:rFonts w:ascii="Arial" w:hAnsi="Arial" w:cs="Arial"/>
          <w:i w:val="0"/>
          <w:iCs w:val="0"/>
          <w:lang w:val="en-GB"/>
        </w:rPr>
        <w:t>.</w:t>
      </w:r>
      <w:r w:rsidRPr="2AB04CE0" w:rsidR="27D00347">
        <w:rPr>
          <w:rFonts w:ascii="Arial" w:hAnsi="Arial" w:cs="Arial"/>
          <w:i w:val="0"/>
          <w:iCs w:val="0"/>
          <w:lang w:val="en-GB"/>
        </w:rPr>
        <w:t xml:space="preserve"> During marking, the jury will also use Papercut running on </w:t>
      </w:r>
      <w:r w:rsidRPr="2AB04CE0" w:rsidR="6EEF6476">
        <w:rPr>
          <w:rFonts w:ascii="Arial" w:hAnsi="Arial" w:cs="Arial"/>
          <w:i w:val="0"/>
          <w:iCs w:val="0"/>
          <w:lang w:val="en-GB"/>
        </w:rPr>
        <w:t xml:space="preserve">127.0.0.1:25, so please make sure you </w:t>
      </w:r>
      <w:r w:rsidRPr="2AB04CE0" w:rsidR="6EEF6476">
        <w:rPr>
          <w:rFonts w:ascii="Arial" w:hAnsi="Arial" w:cs="Arial"/>
          <w:i w:val="0"/>
          <w:iCs w:val="0"/>
          <w:lang w:val="en-GB"/>
        </w:rPr>
        <w:t>don’t</w:t>
      </w:r>
      <w:r w:rsidRPr="2AB04CE0" w:rsidR="6EEF6476">
        <w:rPr>
          <w:rFonts w:ascii="Arial" w:hAnsi="Arial" w:cs="Arial"/>
          <w:i w:val="0"/>
          <w:iCs w:val="0"/>
          <w:lang w:val="en-GB"/>
        </w:rPr>
        <w:t xml:space="preserve"> use a different configuration while developing.</w:t>
      </w:r>
    </w:p>
    <w:p w:rsidR="00CF5CF1" w:rsidP="00CF5CF1" w:rsidRDefault="00CF5CF1" w14:paraId="32C65E3A" w14:textId="0DD23B01">
      <w:pPr>
        <w:pStyle w:val="berschrift1"/>
        <w:rPr>
          <w:rFonts w:cs="Arial"/>
          <w:lang w:val="en-GB"/>
        </w:rPr>
      </w:pPr>
      <w:r w:rsidRPr="2AB04CE0" w:rsidR="00CF5CF1">
        <w:rPr>
          <w:rFonts w:cs="Arial"/>
          <w:lang w:val="en-GB"/>
        </w:rPr>
        <w:t xml:space="preserve">2 </w:t>
      </w:r>
      <w:r w:rsidRPr="2AB04CE0" w:rsidR="5A8AD1B5">
        <w:rPr>
          <w:rFonts w:cs="Arial"/>
          <w:lang w:val="en-GB"/>
        </w:rPr>
        <w:t>Sending emails</w:t>
      </w:r>
    </w:p>
    <w:p w:rsidR="2AB04CE0" w:rsidP="2AB04CE0" w:rsidRDefault="2AB04CE0" w14:paraId="53F9C6C0" w14:textId="0A7D95F9">
      <w:pPr>
        <w:pStyle w:val="WorldSkills-Flietext"/>
        <w:rPr>
          <w:lang w:val="en-GB"/>
        </w:rPr>
      </w:pPr>
    </w:p>
    <w:p w:rsidR="1F9B5ECF" w:rsidP="2AB04CE0" w:rsidRDefault="1F9B5ECF" w14:paraId="60F21330" w14:textId="163C8715">
      <w:pPr>
        <w:pStyle w:val="WorldSkills-Flietext"/>
        <w:suppressLineNumbers w:val="0"/>
        <w:bidi w:val="0"/>
        <w:spacing w:before="0" w:beforeAutospacing="off" w:after="0" w:afterAutospacing="off" w:line="320" w:lineRule="atLeast"/>
        <w:ind w:left="0" w:right="0"/>
        <w:jc w:val="left"/>
        <w:rPr>
          <w:lang w:val="en-GB"/>
        </w:rPr>
      </w:pPr>
      <w:r w:rsidRPr="2AB04CE0" w:rsidR="1F9B5ECF">
        <w:rPr>
          <w:lang w:val="en-GB"/>
        </w:rPr>
        <w:t>You can use the class</w:t>
      </w:r>
      <w:r w:rsidRPr="2AB04CE0" w:rsidR="2068D3CC">
        <w:rPr>
          <w:lang w:val="en-GB"/>
        </w:rPr>
        <w:t xml:space="preserve">es in </w:t>
      </w:r>
      <w:r w:rsidRPr="2AB04CE0" w:rsidR="1F9B5ECF">
        <w:rPr>
          <w:lang w:val="en-GB"/>
        </w:rPr>
        <w:t>the System.Net.Mail namespace to send emails.</w:t>
      </w:r>
    </w:p>
    <w:sectPr w:rsidRPr="00B83405" w:rsidR="00332436" w:rsidSect="00D318A8">
      <w:footerReference w:type="default" r:id="rId11"/>
      <w:headerReference w:type="first" r:id="rId12"/>
      <w:footerReference w:type="first" r:id="rId13"/>
      <w:pgSz w:w="11907" w:h="16840" w:orient="portrait" w:code="9"/>
      <w:pgMar w:top="1440" w:right="1440" w:bottom="1440" w:left="1440" w:header="1417" w:footer="2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A9B" w:rsidP="00D75ACE" w:rsidRDefault="003B6A9B" w14:paraId="666AFCC1" w14:textId="77777777">
      <w:pPr>
        <w:spacing w:line="240" w:lineRule="auto"/>
      </w:pPr>
      <w:r>
        <w:separator/>
      </w:r>
    </w:p>
  </w:endnote>
  <w:endnote w:type="continuationSeparator" w:id="0">
    <w:p w:rsidR="003B6A9B" w:rsidP="00D75ACE" w:rsidRDefault="003B6A9B" w14:paraId="1AE65E6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Std 45 Light">
    <w:altName w:val="Times New Roman"/>
    <w:charset w:val="01"/>
    <w:family w:val="roman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Frutiger LT 45 Light">
    <w:altName w:val="Malgun Gothic"/>
    <w:charset w:val="00"/>
    <w:family w:val="swiss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6699522"/>
      <w:docPartObj>
        <w:docPartGallery w:val="Page Numbers (Bottom of Page)"/>
        <w:docPartUnique/>
      </w:docPartObj>
    </w:sdtPr>
    <w:sdtEndPr/>
    <w:sdtContent>
      <w:p w:rsidR="00FC4767" w:rsidRDefault="00FC4767" w14:paraId="075C4ADA" w14:textId="7777777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9F0">
          <w:rPr>
            <w:noProof/>
          </w:rPr>
          <w:t>2</w:t>
        </w:r>
        <w:r>
          <w:fldChar w:fldCharType="end"/>
        </w:r>
      </w:p>
    </w:sdtContent>
  </w:sdt>
  <w:p w:rsidRPr="00402359" w:rsidR="00E82F7A" w:rsidP="00F621CA" w:rsidRDefault="00E82F7A" w14:paraId="4101652C" w14:textId="77777777">
    <w:pPr>
      <w:pStyle w:val="Fuzeile"/>
      <w:tabs>
        <w:tab w:val="clear" w:pos="4536"/>
        <w:tab w:val="clear" w:pos="9072"/>
        <w:tab w:val="left" w:pos="720"/>
        <w:tab w:val="center" w:pos="6521"/>
        <w:tab w:val="right" w:pos="9639"/>
      </w:tabs>
      <w:rPr>
        <w:sz w:val="18"/>
        <w:szCs w:val="18"/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D318A8" w:rsidRDefault="00D318A8" w14:paraId="50176C07" w14:textId="75DFCA6C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57216" behindDoc="1" locked="0" layoutInCell="1" allowOverlap="1" wp14:anchorId="7B63B596" wp14:editId="2CE15AAD">
          <wp:simplePos x="0" y="0"/>
          <wp:positionH relativeFrom="column">
            <wp:posOffset>-817880</wp:posOffset>
          </wp:positionH>
          <wp:positionV relativeFrom="paragraph">
            <wp:posOffset>-481330</wp:posOffset>
          </wp:positionV>
          <wp:extent cx="7313295" cy="695960"/>
          <wp:effectExtent l="0" t="0" r="1905" b="8890"/>
          <wp:wrapTight wrapText="bothSides">
            <wp:wrapPolygon edited="0">
              <wp:start x="0" y="0"/>
              <wp:lineTo x="0" y="21285"/>
              <wp:lineTo x="21549" y="21285"/>
              <wp:lineTo x="21549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onsorenleiste - ne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329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A9B" w:rsidP="00D75ACE" w:rsidRDefault="003B6A9B" w14:paraId="1D69C989" w14:textId="77777777">
      <w:pPr>
        <w:spacing w:line="240" w:lineRule="auto"/>
      </w:pPr>
      <w:r>
        <w:separator/>
      </w:r>
    </w:p>
  </w:footnote>
  <w:footnote w:type="continuationSeparator" w:id="0">
    <w:p w:rsidR="003B6A9B" w:rsidP="00D75ACE" w:rsidRDefault="003B6A9B" w14:paraId="115DD48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5483B" w:rsidR="0080549E" w:rsidP="0080549E" w:rsidRDefault="003B6A9B" w14:paraId="45EA4570" w14:textId="253AD920">
    <w:pPr>
      <w:pStyle w:val="WorldSkills-Flietextfett"/>
      <w:rPr>
        <w:lang w:val="en-US"/>
      </w:rPr>
    </w:pPr>
    <w:r>
      <w:rPr>
        <w:noProof/>
        <w:lang w:eastAsia="de-DE"/>
      </w:rPr>
      <w:pict w14:anchorId="35B55F1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5090023" style="position:absolute;margin-left:24.9pt;margin-top:126.85pt;width:467.25pt;height:379.35pt;z-index:-251658240;mso-position-horizontal-relative:margin;mso-position-vertical-relative:margin" o:spid="_x0000_s2049" o:allowincell="f" type="#_x0000_t75">
          <v:imagedata gain="19661f" blacklevel="22938f" o:title="WSG Background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15EE"/>
    <w:multiLevelType w:val="hybridMultilevel"/>
    <w:tmpl w:val="13AE4A72"/>
    <w:lvl w:ilvl="0" w:tplc="0407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7E34E12"/>
    <w:multiLevelType w:val="multilevel"/>
    <w:tmpl w:val="86BC44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867101C"/>
    <w:multiLevelType w:val="hybridMultilevel"/>
    <w:tmpl w:val="97C28ED4"/>
    <w:lvl w:ilvl="0" w:tplc="0C42C56E">
      <w:start w:val="2"/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0B433B3E"/>
    <w:multiLevelType w:val="hybridMultilevel"/>
    <w:tmpl w:val="F8C2F05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9103384"/>
    <w:multiLevelType w:val="hybridMultilevel"/>
    <w:tmpl w:val="1F1CD30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A3D3E06"/>
    <w:multiLevelType w:val="multilevel"/>
    <w:tmpl w:val="4468CD5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>
    <w:nsid w:val="1A530767"/>
    <w:multiLevelType w:val="hybridMultilevel"/>
    <w:tmpl w:val="173493E2"/>
    <w:lvl w:ilvl="0" w:tplc="C1CA04D8">
      <w:start w:val="5"/>
      <w:numFmt w:val="bullet"/>
      <w:lvlText w:val="-"/>
      <w:lvlJc w:val="left"/>
      <w:pPr>
        <w:ind w:left="1065" w:hanging="360"/>
      </w:pPr>
      <w:rPr>
        <w:rFonts w:hint="default" w:ascii="Arial" w:hAnsi="Arial" w:cs="Arial" w:eastAsiaTheme="minorHAnsi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7">
    <w:nsid w:val="2CAD316E"/>
    <w:multiLevelType w:val="hybridMultilevel"/>
    <w:tmpl w:val="060C4E7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D14023B"/>
    <w:multiLevelType w:val="multilevel"/>
    <w:tmpl w:val="82E643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>
    <w:nsid w:val="2D4F6079"/>
    <w:multiLevelType w:val="hybridMultilevel"/>
    <w:tmpl w:val="96F0F8F6"/>
    <w:lvl w:ilvl="0" w:tplc="0407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nsid w:val="2F283CB5"/>
    <w:multiLevelType w:val="multilevel"/>
    <w:tmpl w:val="6E44ABCE"/>
    <w:lvl w:ilvl="0">
      <w:start w:val="1"/>
      <w:numFmt w:val="bullet"/>
      <w:lvlText w:val=""/>
      <w:lvlJc w:val="left"/>
      <w:pPr>
        <w:tabs>
          <w:tab w:val="num" w:pos="0"/>
        </w:tabs>
        <w:ind w:left="284" w:hanging="284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568" w:hanging="284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52" w:hanging="284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6" w:hanging="284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420" w:hanging="284"/>
      </w:pPr>
      <w:rPr>
        <w:rFonts w:hint="default" w:ascii="Symbol" w:hAnsi="Symbol"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704" w:hanging="28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988" w:hanging="284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272" w:hanging="284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556" w:hanging="284"/>
      </w:pPr>
    </w:lvl>
  </w:abstractNum>
  <w:abstractNum w:abstractNumId="11">
    <w:nsid w:val="31BB19C3"/>
    <w:multiLevelType w:val="multilevel"/>
    <w:tmpl w:val="E5521FA6"/>
    <w:lvl w:ilvl="0">
      <w:start w:val="2"/>
      <w:numFmt w:val="bullet"/>
      <w:lvlText w:val="-"/>
      <w:lvlJc w:val="left"/>
      <w:pPr>
        <w:ind w:left="1080" w:hanging="360"/>
      </w:pPr>
      <w:rPr>
        <w:rFonts w:hint="default" w:ascii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12">
    <w:nsid w:val="322F688D"/>
    <w:multiLevelType w:val="multilevel"/>
    <w:tmpl w:val="6DB4FD4E"/>
    <w:lvl w:ilvl="0">
      <w:start w:val="1"/>
      <w:numFmt w:val="bullet"/>
      <w:pStyle w:val="Aufzhlungszeichen"/>
      <w:lvlText w:val=""/>
      <w:lvlJc w:val="left"/>
      <w:pPr>
        <w:tabs>
          <w:tab w:val="num" w:pos="0"/>
        </w:tabs>
        <w:ind w:left="644" w:hanging="284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28" w:hanging="284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212" w:hanging="284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96" w:hanging="284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780" w:hanging="284"/>
      </w:pPr>
      <w:rPr>
        <w:rFonts w:hint="default" w:ascii="Symbol" w:hAnsi="Symbol"/>
      </w:r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2064" w:hanging="284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2348" w:hanging="284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2632" w:hanging="284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2916" w:hanging="284"/>
      </w:pPr>
    </w:lvl>
  </w:abstractNum>
  <w:abstractNum w:abstractNumId="13">
    <w:nsid w:val="32FB77E5"/>
    <w:multiLevelType w:val="multilevel"/>
    <w:tmpl w:val="BCB041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4">
    <w:nsid w:val="35B05E8F"/>
    <w:multiLevelType w:val="hybridMultilevel"/>
    <w:tmpl w:val="CB2ABAF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A7150B6"/>
    <w:multiLevelType w:val="hybridMultilevel"/>
    <w:tmpl w:val="5778119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AE36376"/>
    <w:multiLevelType w:val="multilevel"/>
    <w:tmpl w:val="FE06E7FE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hint="default" w:ascii="Wingdings" w:hAnsi="Wingdings" w:cs="Wingdings"/>
      </w:rPr>
    </w:lvl>
  </w:abstractNum>
  <w:abstractNum w:abstractNumId="17">
    <w:nsid w:val="3E4769D7"/>
    <w:multiLevelType w:val="multilevel"/>
    <w:tmpl w:val="727C7134"/>
    <w:lvl w:ilvl="0">
      <w:start w:val="1"/>
      <w:numFmt w:val="decimal"/>
      <w:pStyle w:val="Listennummer"/>
      <w:lvlText w:val="%1."/>
      <w:lvlJc w:val="left"/>
      <w:pPr>
        <w:tabs>
          <w:tab w:val="num" w:pos="0"/>
        </w:tabs>
        <w:ind w:left="284" w:hanging="284"/>
      </w:p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568" w:hanging="284"/>
      </w:pPr>
    </w:lvl>
    <w:lvl w:ilvl="2">
      <w:start w:val="1"/>
      <w:numFmt w:val="lowerRoman"/>
      <w:lvlText w:val="(%3)"/>
      <w:lvlJc w:val="left"/>
      <w:pPr>
        <w:tabs>
          <w:tab w:val="num" w:pos="0"/>
        </w:tabs>
        <w:ind w:left="852" w:hanging="28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136" w:hanging="28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420" w:hanging="28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704" w:hanging="28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988" w:hanging="284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272" w:hanging="284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556" w:hanging="284"/>
      </w:pPr>
    </w:lvl>
  </w:abstractNum>
  <w:abstractNum w:abstractNumId="18">
    <w:nsid w:val="40DB4FCF"/>
    <w:multiLevelType w:val="multilevel"/>
    <w:tmpl w:val="F9D4C0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9">
    <w:nsid w:val="434278E9"/>
    <w:multiLevelType w:val="hybridMultilevel"/>
    <w:tmpl w:val="52645328"/>
    <w:lvl w:ilvl="0" w:tplc="0407000F">
      <w:start w:val="1"/>
      <w:numFmt w:val="decimal"/>
      <w:lvlText w:val="%1."/>
      <w:lvlJc w:val="left"/>
      <w:pPr>
        <w:ind w:left="4188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A32661"/>
    <w:multiLevelType w:val="hybridMultilevel"/>
    <w:tmpl w:val="CBB0B168"/>
    <w:lvl w:ilvl="0" w:tplc="5C06B226">
      <w:numFmt w:val="bullet"/>
      <w:lvlText w:val="•"/>
      <w:lvlJc w:val="left"/>
      <w:pPr>
        <w:ind w:left="1065" w:hanging="705"/>
      </w:pPr>
      <w:rPr>
        <w:rFonts w:hint="default" w:ascii="Arial" w:hAnsi="Arial" w:cs="Arial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4AD46194"/>
    <w:multiLevelType w:val="hybridMultilevel"/>
    <w:tmpl w:val="596E247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4E04243B"/>
    <w:multiLevelType w:val="multilevel"/>
    <w:tmpl w:val="39BC69E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3">
    <w:nsid w:val="4F150E91"/>
    <w:multiLevelType w:val="multilevel"/>
    <w:tmpl w:val="0282A45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4">
    <w:nsid w:val="4FE661D6"/>
    <w:multiLevelType w:val="multilevel"/>
    <w:tmpl w:val="2DA8DE26"/>
    <w:lvl w:ilvl="0">
      <w:numFmt w:val="bullet"/>
      <w:lvlText w:val="•"/>
      <w:lvlJc w:val="left"/>
      <w:pPr>
        <w:ind w:left="707" w:hanging="283"/>
      </w:pPr>
      <w:rPr>
        <w:rFonts w:ascii="OpenSymbol" w:hAnsi="OpenSymbol" w:eastAsia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hAnsi="OpenSymbol" w:eastAsia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hAnsi="OpenSymbol" w:eastAsia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hAnsi="OpenSymbol" w:eastAsia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hAnsi="OpenSymbol" w:eastAsia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hAnsi="OpenSymbol" w:eastAsia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hAnsi="OpenSymbol" w:eastAsia="OpenSymbol" w:cs="OpenSymbol"/>
      </w:rPr>
    </w:lvl>
  </w:abstractNum>
  <w:abstractNum w:abstractNumId="25">
    <w:nsid w:val="51991DF1"/>
    <w:multiLevelType w:val="hybridMultilevel"/>
    <w:tmpl w:val="992CBEF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540E5C8A"/>
    <w:multiLevelType w:val="hybridMultilevel"/>
    <w:tmpl w:val="B494292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54727068"/>
    <w:multiLevelType w:val="hybridMultilevel"/>
    <w:tmpl w:val="2076B96E"/>
    <w:lvl w:ilvl="0" w:tplc="6B0C0236">
      <w:numFmt w:val="bullet"/>
      <w:lvlText w:val="-"/>
      <w:lvlJc w:val="left"/>
      <w:pPr>
        <w:ind w:left="720" w:hanging="360"/>
      </w:pPr>
      <w:rPr>
        <w:rFonts w:hint="default" w:ascii="Frutiger LT 45 Light" w:hAnsi="Frutiger LT 45 Light" w:eastAsiaTheme="minorHAnsi" w:cstheme="minorBid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54DF2C28"/>
    <w:multiLevelType w:val="multilevel"/>
    <w:tmpl w:val="4DD42B6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9">
    <w:nsid w:val="572D261E"/>
    <w:multiLevelType w:val="hybridMultilevel"/>
    <w:tmpl w:val="FB14F7E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5C9B6DE0"/>
    <w:multiLevelType w:val="hybridMultilevel"/>
    <w:tmpl w:val="E1C60F6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5F6F0264"/>
    <w:multiLevelType w:val="hybridMultilevel"/>
    <w:tmpl w:val="E1A416B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6A435269"/>
    <w:multiLevelType w:val="hybridMultilevel"/>
    <w:tmpl w:val="8D5A62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5514C1"/>
    <w:multiLevelType w:val="multilevel"/>
    <w:tmpl w:val="A2F07F6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4">
    <w:nsid w:val="6A6C0E00"/>
    <w:multiLevelType w:val="hybridMultilevel"/>
    <w:tmpl w:val="844CD49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6AA62BED"/>
    <w:multiLevelType w:val="multilevel"/>
    <w:tmpl w:val="A1B638E4"/>
    <w:lvl w:ilvl="0">
      <w:start w:val="4"/>
      <w:numFmt w:val="bullet"/>
      <w:lvlText w:val="-"/>
      <w:lvlJc w:val="left"/>
      <w:pPr>
        <w:ind w:left="2912" w:hanging="360"/>
      </w:pPr>
      <w:rPr>
        <w:rFonts w:hint="default" w:ascii="Arial" w:hAnsi="Arial" w:cs="Arial"/>
        <w:sz w:val="20"/>
      </w:rPr>
    </w:lvl>
    <w:lvl w:ilvl="1">
      <w:start w:val="1"/>
      <w:numFmt w:val="bullet"/>
      <w:lvlText w:val="o"/>
      <w:lvlJc w:val="left"/>
      <w:pPr>
        <w:ind w:left="3632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4352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5072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5792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6512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7232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7952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8672" w:hanging="360"/>
      </w:pPr>
      <w:rPr>
        <w:rFonts w:hint="default" w:ascii="Wingdings" w:hAnsi="Wingdings" w:cs="Wingdings"/>
      </w:rPr>
    </w:lvl>
  </w:abstractNum>
  <w:abstractNum w:abstractNumId="36">
    <w:nsid w:val="6B1B3751"/>
    <w:multiLevelType w:val="multilevel"/>
    <w:tmpl w:val="A64C34E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7">
    <w:nsid w:val="6C0A0823"/>
    <w:multiLevelType w:val="multilevel"/>
    <w:tmpl w:val="B112949C"/>
    <w:lvl w:ilvl="0">
      <w:numFmt w:val="bullet"/>
      <w:lvlText w:val="•"/>
      <w:lvlJc w:val="left"/>
      <w:pPr>
        <w:ind w:left="707" w:hanging="283"/>
      </w:pPr>
      <w:rPr>
        <w:rFonts w:ascii="OpenSymbol" w:hAnsi="OpenSymbol" w:eastAsia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hAnsi="OpenSymbol" w:eastAsia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hAnsi="OpenSymbol" w:eastAsia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hAnsi="OpenSymbol" w:eastAsia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hAnsi="OpenSymbol" w:eastAsia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hAnsi="OpenSymbol" w:eastAsia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hAnsi="OpenSymbol" w:eastAsia="OpenSymbol" w:cs="OpenSymbol"/>
      </w:rPr>
    </w:lvl>
  </w:abstractNum>
  <w:abstractNum w:abstractNumId="38">
    <w:nsid w:val="6EF91D92"/>
    <w:multiLevelType w:val="multilevel"/>
    <w:tmpl w:val="1CDA49D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9">
    <w:nsid w:val="7C2C72FA"/>
    <w:multiLevelType w:val="hybridMultilevel"/>
    <w:tmpl w:val="D5B4DDA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E8F027B"/>
    <w:multiLevelType w:val="multilevel"/>
    <w:tmpl w:val="8C08B788"/>
    <w:lvl w:ilvl="0">
      <w:start w:val="2"/>
      <w:numFmt w:val="bullet"/>
      <w:lvlText w:val="-"/>
      <w:lvlJc w:val="left"/>
      <w:pPr>
        <w:ind w:left="2912" w:hanging="360"/>
      </w:pPr>
      <w:rPr>
        <w:rFonts w:hint="default" w:ascii="Arial" w:hAnsi="Arial" w:cs="Arial"/>
      </w:rPr>
    </w:lvl>
    <w:lvl w:ilvl="1">
      <w:start w:val="1"/>
      <w:numFmt w:val="bullet"/>
      <w:lvlText w:val="o"/>
      <w:lvlJc w:val="left"/>
      <w:pPr>
        <w:ind w:left="3632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4352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5072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5792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6512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7232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7952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8672" w:hanging="360"/>
      </w:pPr>
      <w:rPr>
        <w:rFonts w:hint="default" w:ascii="Wingdings" w:hAnsi="Wingdings" w:cs="Wingdings"/>
      </w:rPr>
    </w:lvl>
  </w:abstractNum>
  <w:num w:numId="1">
    <w:abstractNumId w:val="27"/>
  </w:num>
  <w:num w:numId="2">
    <w:abstractNumId w:val="31"/>
  </w:num>
  <w:num w:numId="3">
    <w:abstractNumId w:val="34"/>
  </w:num>
  <w:num w:numId="4">
    <w:abstractNumId w:val="39"/>
  </w:num>
  <w:num w:numId="5">
    <w:abstractNumId w:val="7"/>
  </w:num>
  <w:num w:numId="6">
    <w:abstractNumId w:val="26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1"/>
  </w:num>
  <w:num w:numId="10">
    <w:abstractNumId w:val="19"/>
  </w:num>
  <w:num w:numId="11">
    <w:abstractNumId w:val="0"/>
  </w:num>
  <w:num w:numId="12">
    <w:abstractNumId w:val="20"/>
  </w:num>
  <w:num w:numId="13">
    <w:abstractNumId w:val="37"/>
  </w:num>
  <w:num w:numId="14">
    <w:abstractNumId w:val="24"/>
  </w:num>
  <w:num w:numId="15">
    <w:abstractNumId w:val="9"/>
  </w:num>
  <w:num w:numId="16">
    <w:abstractNumId w:val="30"/>
  </w:num>
  <w:num w:numId="17">
    <w:abstractNumId w:val="2"/>
  </w:num>
  <w:num w:numId="18">
    <w:abstractNumId w:val="3"/>
  </w:num>
  <w:num w:numId="19">
    <w:abstractNumId w:val="8"/>
  </w:num>
  <w:num w:numId="20">
    <w:abstractNumId w:val="33"/>
  </w:num>
  <w:num w:numId="21">
    <w:abstractNumId w:val="38"/>
  </w:num>
  <w:num w:numId="22">
    <w:abstractNumId w:val="36"/>
  </w:num>
  <w:num w:numId="23">
    <w:abstractNumId w:val="22"/>
  </w:num>
  <w:num w:numId="24">
    <w:abstractNumId w:val="28"/>
  </w:num>
  <w:num w:numId="25">
    <w:abstractNumId w:val="5"/>
  </w:num>
  <w:num w:numId="26">
    <w:abstractNumId w:val="35"/>
  </w:num>
  <w:num w:numId="27">
    <w:abstractNumId w:val="40"/>
  </w:num>
  <w:num w:numId="28">
    <w:abstractNumId w:val="11"/>
  </w:num>
  <w:num w:numId="29">
    <w:abstractNumId w:val="32"/>
  </w:num>
  <w:num w:numId="30">
    <w:abstractNumId w:val="29"/>
  </w:num>
  <w:num w:numId="31">
    <w:abstractNumId w:val="4"/>
  </w:num>
  <w:num w:numId="32">
    <w:abstractNumId w:val="15"/>
  </w:num>
  <w:num w:numId="33">
    <w:abstractNumId w:val="25"/>
  </w:num>
  <w:num w:numId="34">
    <w:abstractNumId w:val="13"/>
  </w:num>
  <w:num w:numId="35">
    <w:abstractNumId w:val="18"/>
  </w:num>
  <w:num w:numId="36">
    <w:abstractNumId w:val="23"/>
  </w:num>
  <w:num w:numId="37">
    <w:abstractNumId w:val="1"/>
  </w:num>
  <w:num w:numId="38">
    <w:abstractNumId w:val="12"/>
  </w:num>
  <w:num w:numId="39">
    <w:abstractNumId w:val="10"/>
  </w:num>
  <w:num w:numId="40">
    <w:abstractNumId w:val="17"/>
  </w:num>
  <w:num w:numId="41">
    <w:abstractNumId w:val="16"/>
  </w:num>
  <w:num w:numId="42">
    <w:abstractNumId w:val="10"/>
    <w:lvlOverride w:ilvl="0">
      <w:startOverride w:val="1"/>
    </w:lvlOverride>
  </w:num>
  <w:num w:numId="43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88"/>
  <w:attachedTemplate r:id="rId1"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19"/>
    <w:rsid w:val="000073CE"/>
    <w:rsid w:val="00026F39"/>
    <w:rsid w:val="00031F6E"/>
    <w:rsid w:val="00034745"/>
    <w:rsid w:val="00040AA9"/>
    <w:rsid w:val="000448CC"/>
    <w:rsid w:val="00044DEC"/>
    <w:rsid w:val="0004748E"/>
    <w:rsid w:val="000474D0"/>
    <w:rsid w:val="000478A5"/>
    <w:rsid w:val="0005199D"/>
    <w:rsid w:val="00076667"/>
    <w:rsid w:val="00081498"/>
    <w:rsid w:val="000868FF"/>
    <w:rsid w:val="00091C43"/>
    <w:rsid w:val="00095C28"/>
    <w:rsid w:val="000A0FB7"/>
    <w:rsid w:val="000A2210"/>
    <w:rsid w:val="000A448A"/>
    <w:rsid w:val="000B04AA"/>
    <w:rsid w:val="000B2A4D"/>
    <w:rsid w:val="000C0704"/>
    <w:rsid w:val="000D1501"/>
    <w:rsid w:val="000D6319"/>
    <w:rsid w:val="000E10E0"/>
    <w:rsid w:val="000F10A7"/>
    <w:rsid w:val="000F1A61"/>
    <w:rsid w:val="000F79F0"/>
    <w:rsid w:val="0010041A"/>
    <w:rsid w:val="0010343A"/>
    <w:rsid w:val="00110C64"/>
    <w:rsid w:val="00112EF2"/>
    <w:rsid w:val="001141B2"/>
    <w:rsid w:val="001556E6"/>
    <w:rsid w:val="00160D5A"/>
    <w:rsid w:val="00162B8B"/>
    <w:rsid w:val="00163880"/>
    <w:rsid w:val="001700BE"/>
    <w:rsid w:val="00171A2C"/>
    <w:rsid w:val="00192D90"/>
    <w:rsid w:val="001A3ACB"/>
    <w:rsid w:val="001C3C91"/>
    <w:rsid w:val="001C6F2F"/>
    <w:rsid w:val="001D132E"/>
    <w:rsid w:val="001D35BF"/>
    <w:rsid w:val="001D5289"/>
    <w:rsid w:val="001D5567"/>
    <w:rsid w:val="001E2C8C"/>
    <w:rsid w:val="001E5490"/>
    <w:rsid w:val="001E64D9"/>
    <w:rsid w:val="00210DB7"/>
    <w:rsid w:val="002153FB"/>
    <w:rsid w:val="002243C1"/>
    <w:rsid w:val="00225773"/>
    <w:rsid w:val="00231F1B"/>
    <w:rsid w:val="0023258B"/>
    <w:rsid w:val="002325D7"/>
    <w:rsid w:val="002345B7"/>
    <w:rsid w:val="00236E34"/>
    <w:rsid w:val="00240C98"/>
    <w:rsid w:val="0024635B"/>
    <w:rsid w:val="002464CF"/>
    <w:rsid w:val="0025483B"/>
    <w:rsid w:val="00254A68"/>
    <w:rsid w:val="0027141B"/>
    <w:rsid w:val="002849B0"/>
    <w:rsid w:val="002878F2"/>
    <w:rsid w:val="00292CCF"/>
    <w:rsid w:val="00293C8A"/>
    <w:rsid w:val="00296776"/>
    <w:rsid w:val="002A6747"/>
    <w:rsid w:val="002B1915"/>
    <w:rsid w:val="002B7A60"/>
    <w:rsid w:val="002D4E0A"/>
    <w:rsid w:val="002D5EEA"/>
    <w:rsid w:val="002E10C2"/>
    <w:rsid w:val="002E33B4"/>
    <w:rsid w:val="002F2F38"/>
    <w:rsid w:val="002F37F8"/>
    <w:rsid w:val="002F3948"/>
    <w:rsid w:val="002F6957"/>
    <w:rsid w:val="003009CA"/>
    <w:rsid w:val="00303184"/>
    <w:rsid w:val="003039C7"/>
    <w:rsid w:val="00331B3F"/>
    <w:rsid w:val="00332436"/>
    <w:rsid w:val="00341BA0"/>
    <w:rsid w:val="00344B78"/>
    <w:rsid w:val="0034589B"/>
    <w:rsid w:val="00350646"/>
    <w:rsid w:val="00363F77"/>
    <w:rsid w:val="00364AA7"/>
    <w:rsid w:val="00370F07"/>
    <w:rsid w:val="003738F4"/>
    <w:rsid w:val="0039015C"/>
    <w:rsid w:val="003B1BED"/>
    <w:rsid w:val="003B6A9B"/>
    <w:rsid w:val="003E247C"/>
    <w:rsid w:val="003E38E4"/>
    <w:rsid w:val="003E3DB3"/>
    <w:rsid w:val="00402359"/>
    <w:rsid w:val="004121C0"/>
    <w:rsid w:val="004152F6"/>
    <w:rsid w:val="00432349"/>
    <w:rsid w:val="00433391"/>
    <w:rsid w:val="004343B1"/>
    <w:rsid w:val="00444938"/>
    <w:rsid w:val="0045438B"/>
    <w:rsid w:val="00467A09"/>
    <w:rsid w:val="00475957"/>
    <w:rsid w:val="004772CC"/>
    <w:rsid w:val="00482127"/>
    <w:rsid w:val="0048257D"/>
    <w:rsid w:val="0049671D"/>
    <w:rsid w:val="004A4401"/>
    <w:rsid w:val="004A7141"/>
    <w:rsid w:val="004D76C9"/>
    <w:rsid w:val="004E18EF"/>
    <w:rsid w:val="004E5FAD"/>
    <w:rsid w:val="004F4939"/>
    <w:rsid w:val="004F654A"/>
    <w:rsid w:val="00501746"/>
    <w:rsid w:val="005026E1"/>
    <w:rsid w:val="005100BF"/>
    <w:rsid w:val="005237EC"/>
    <w:rsid w:val="00552F12"/>
    <w:rsid w:val="00555D32"/>
    <w:rsid w:val="0055620A"/>
    <w:rsid w:val="00556E42"/>
    <w:rsid w:val="0058308F"/>
    <w:rsid w:val="00583D1F"/>
    <w:rsid w:val="00590E81"/>
    <w:rsid w:val="00591EFF"/>
    <w:rsid w:val="0059521C"/>
    <w:rsid w:val="005A24AF"/>
    <w:rsid w:val="005C0659"/>
    <w:rsid w:val="005C2157"/>
    <w:rsid w:val="005D776B"/>
    <w:rsid w:val="005F3CE4"/>
    <w:rsid w:val="005F3E39"/>
    <w:rsid w:val="005F7A93"/>
    <w:rsid w:val="00601187"/>
    <w:rsid w:val="006042D1"/>
    <w:rsid w:val="006264B8"/>
    <w:rsid w:val="00632C33"/>
    <w:rsid w:val="00633CDC"/>
    <w:rsid w:val="00641860"/>
    <w:rsid w:val="00652898"/>
    <w:rsid w:val="0065440F"/>
    <w:rsid w:val="006623FA"/>
    <w:rsid w:val="006627B9"/>
    <w:rsid w:val="006724A5"/>
    <w:rsid w:val="00675209"/>
    <w:rsid w:val="0068387A"/>
    <w:rsid w:val="006A249D"/>
    <w:rsid w:val="006D00A4"/>
    <w:rsid w:val="006D4244"/>
    <w:rsid w:val="006D71EF"/>
    <w:rsid w:val="006E4512"/>
    <w:rsid w:val="006E47D2"/>
    <w:rsid w:val="00700A6B"/>
    <w:rsid w:val="0070135F"/>
    <w:rsid w:val="0071397C"/>
    <w:rsid w:val="00717668"/>
    <w:rsid w:val="00722C40"/>
    <w:rsid w:val="00736587"/>
    <w:rsid w:val="0074348D"/>
    <w:rsid w:val="007437C8"/>
    <w:rsid w:val="00743EAB"/>
    <w:rsid w:val="007462A6"/>
    <w:rsid w:val="00746E7C"/>
    <w:rsid w:val="007529C9"/>
    <w:rsid w:val="00764520"/>
    <w:rsid w:val="007743DA"/>
    <w:rsid w:val="00774A31"/>
    <w:rsid w:val="00781AE8"/>
    <w:rsid w:val="00783A1E"/>
    <w:rsid w:val="007B2EC3"/>
    <w:rsid w:val="007B385E"/>
    <w:rsid w:val="007C478A"/>
    <w:rsid w:val="007D336C"/>
    <w:rsid w:val="007D3DD6"/>
    <w:rsid w:val="007D6344"/>
    <w:rsid w:val="007D6EC4"/>
    <w:rsid w:val="007E4FF7"/>
    <w:rsid w:val="007F1C27"/>
    <w:rsid w:val="007F62A3"/>
    <w:rsid w:val="0080549E"/>
    <w:rsid w:val="00810B94"/>
    <w:rsid w:val="00816A04"/>
    <w:rsid w:val="00823E02"/>
    <w:rsid w:val="008253F8"/>
    <w:rsid w:val="00833219"/>
    <w:rsid w:val="00835C2F"/>
    <w:rsid w:val="00841B99"/>
    <w:rsid w:val="00845CDE"/>
    <w:rsid w:val="008552D3"/>
    <w:rsid w:val="00863B78"/>
    <w:rsid w:val="00874B67"/>
    <w:rsid w:val="00885FBA"/>
    <w:rsid w:val="0089057D"/>
    <w:rsid w:val="008A0934"/>
    <w:rsid w:val="008A5DBA"/>
    <w:rsid w:val="008B1B33"/>
    <w:rsid w:val="008B7291"/>
    <w:rsid w:val="008B78AB"/>
    <w:rsid w:val="008C20FA"/>
    <w:rsid w:val="008D38F4"/>
    <w:rsid w:val="008E544A"/>
    <w:rsid w:val="008F0D53"/>
    <w:rsid w:val="00904FBD"/>
    <w:rsid w:val="00911661"/>
    <w:rsid w:val="00927E59"/>
    <w:rsid w:val="009357CE"/>
    <w:rsid w:val="009400C7"/>
    <w:rsid w:val="00965A5E"/>
    <w:rsid w:val="00971ED3"/>
    <w:rsid w:val="009725AE"/>
    <w:rsid w:val="00980F84"/>
    <w:rsid w:val="009918A4"/>
    <w:rsid w:val="00993577"/>
    <w:rsid w:val="00995D3A"/>
    <w:rsid w:val="0099638F"/>
    <w:rsid w:val="009A12CB"/>
    <w:rsid w:val="009A3325"/>
    <w:rsid w:val="009A3DA1"/>
    <w:rsid w:val="009A51F1"/>
    <w:rsid w:val="009A54B3"/>
    <w:rsid w:val="009A7044"/>
    <w:rsid w:val="009A77E6"/>
    <w:rsid w:val="009B0FBC"/>
    <w:rsid w:val="009B52CC"/>
    <w:rsid w:val="009B77A5"/>
    <w:rsid w:val="009C130E"/>
    <w:rsid w:val="009E28D9"/>
    <w:rsid w:val="009E3645"/>
    <w:rsid w:val="009F2E6B"/>
    <w:rsid w:val="009F4C35"/>
    <w:rsid w:val="00A0466D"/>
    <w:rsid w:val="00A05F2F"/>
    <w:rsid w:val="00A07B38"/>
    <w:rsid w:val="00A37B20"/>
    <w:rsid w:val="00A43074"/>
    <w:rsid w:val="00A47DBC"/>
    <w:rsid w:val="00A50B78"/>
    <w:rsid w:val="00A60B02"/>
    <w:rsid w:val="00A6448C"/>
    <w:rsid w:val="00A663A6"/>
    <w:rsid w:val="00A9101E"/>
    <w:rsid w:val="00A95C04"/>
    <w:rsid w:val="00A95F57"/>
    <w:rsid w:val="00AC4B70"/>
    <w:rsid w:val="00AD1D38"/>
    <w:rsid w:val="00AD3F04"/>
    <w:rsid w:val="00AE0CD2"/>
    <w:rsid w:val="00AE1A99"/>
    <w:rsid w:val="00AF1419"/>
    <w:rsid w:val="00B050AF"/>
    <w:rsid w:val="00B123B7"/>
    <w:rsid w:val="00B2285D"/>
    <w:rsid w:val="00B428DC"/>
    <w:rsid w:val="00B42F2B"/>
    <w:rsid w:val="00B51DC3"/>
    <w:rsid w:val="00B64EBA"/>
    <w:rsid w:val="00B70F66"/>
    <w:rsid w:val="00B832CD"/>
    <w:rsid w:val="00B83405"/>
    <w:rsid w:val="00B961FC"/>
    <w:rsid w:val="00B96275"/>
    <w:rsid w:val="00BA70BB"/>
    <w:rsid w:val="00BB07C6"/>
    <w:rsid w:val="00BB61F3"/>
    <w:rsid w:val="00BB6A92"/>
    <w:rsid w:val="00BC055B"/>
    <w:rsid w:val="00BC24E4"/>
    <w:rsid w:val="00BC4246"/>
    <w:rsid w:val="00BD209F"/>
    <w:rsid w:val="00BD27DC"/>
    <w:rsid w:val="00BD3A9E"/>
    <w:rsid w:val="00BE2E18"/>
    <w:rsid w:val="00BE46AD"/>
    <w:rsid w:val="00BE54B4"/>
    <w:rsid w:val="00BE61B1"/>
    <w:rsid w:val="00BF30A1"/>
    <w:rsid w:val="00C026A2"/>
    <w:rsid w:val="00C31956"/>
    <w:rsid w:val="00C53389"/>
    <w:rsid w:val="00C60A38"/>
    <w:rsid w:val="00C758F9"/>
    <w:rsid w:val="00C834A2"/>
    <w:rsid w:val="00C97BA5"/>
    <w:rsid w:val="00CA0004"/>
    <w:rsid w:val="00CA558E"/>
    <w:rsid w:val="00CA6D20"/>
    <w:rsid w:val="00CC27E0"/>
    <w:rsid w:val="00CC34FF"/>
    <w:rsid w:val="00CE0CCC"/>
    <w:rsid w:val="00CE303B"/>
    <w:rsid w:val="00CE464E"/>
    <w:rsid w:val="00CF3AB3"/>
    <w:rsid w:val="00CF4D63"/>
    <w:rsid w:val="00CF5CF1"/>
    <w:rsid w:val="00D063AF"/>
    <w:rsid w:val="00D1567B"/>
    <w:rsid w:val="00D164DF"/>
    <w:rsid w:val="00D17B99"/>
    <w:rsid w:val="00D22C68"/>
    <w:rsid w:val="00D30D16"/>
    <w:rsid w:val="00D318A8"/>
    <w:rsid w:val="00D439FA"/>
    <w:rsid w:val="00D503CF"/>
    <w:rsid w:val="00D62A09"/>
    <w:rsid w:val="00D631B3"/>
    <w:rsid w:val="00D66C36"/>
    <w:rsid w:val="00D75ACE"/>
    <w:rsid w:val="00D77006"/>
    <w:rsid w:val="00DA3D65"/>
    <w:rsid w:val="00DB1186"/>
    <w:rsid w:val="00DB6867"/>
    <w:rsid w:val="00DC5DBD"/>
    <w:rsid w:val="00DD3C78"/>
    <w:rsid w:val="00DE278A"/>
    <w:rsid w:val="00DF7EF5"/>
    <w:rsid w:val="00E14DF2"/>
    <w:rsid w:val="00E17738"/>
    <w:rsid w:val="00E23A3F"/>
    <w:rsid w:val="00E32A66"/>
    <w:rsid w:val="00E37D5E"/>
    <w:rsid w:val="00E50595"/>
    <w:rsid w:val="00E5081B"/>
    <w:rsid w:val="00E619A4"/>
    <w:rsid w:val="00E62AEA"/>
    <w:rsid w:val="00E72F78"/>
    <w:rsid w:val="00E82F7A"/>
    <w:rsid w:val="00E872B9"/>
    <w:rsid w:val="00E931D1"/>
    <w:rsid w:val="00EA6BCE"/>
    <w:rsid w:val="00EC62A0"/>
    <w:rsid w:val="00ED5961"/>
    <w:rsid w:val="00ED69B0"/>
    <w:rsid w:val="00EE2066"/>
    <w:rsid w:val="00F03323"/>
    <w:rsid w:val="00F342E9"/>
    <w:rsid w:val="00F344A1"/>
    <w:rsid w:val="00F36BBE"/>
    <w:rsid w:val="00F3BAB2"/>
    <w:rsid w:val="00F5091D"/>
    <w:rsid w:val="00F55404"/>
    <w:rsid w:val="00F579BD"/>
    <w:rsid w:val="00F621CA"/>
    <w:rsid w:val="00F6277D"/>
    <w:rsid w:val="00F6388B"/>
    <w:rsid w:val="00FB04D7"/>
    <w:rsid w:val="00FB33A3"/>
    <w:rsid w:val="00FB71FC"/>
    <w:rsid w:val="00FC4767"/>
    <w:rsid w:val="00FC5A45"/>
    <w:rsid w:val="00FD1827"/>
    <w:rsid w:val="00FD2D91"/>
    <w:rsid w:val="00FF4A57"/>
    <w:rsid w:val="02277B44"/>
    <w:rsid w:val="02B7E7E8"/>
    <w:rsid w:val="042B5B74"/>
    <w:rsid w:val="05C72BD5"/>
    <w:rsid w:val="05DD9DCB"/>
    <w:rsid w:val="05E4431C"/>
    <w:rsid w:val="0664953E"/>
    <w:rsid w:val="08794246"/>
    <w:rsid w:val="0894C121"/>
    <w:rsid w:val="0B101319"/>
    <w:rsid w:val="0BA404BB"/>
    <w:rsid w:val="0C194F13"/>
    <w:rsid w:val="0C9EC43A"/>
    <w:rsid w:val="0CB7FC6B"/>
    <w:rsid w:val="0CE9FF8A"/>
    <w:rsid w:val="0DD76A82"/>
    <w:rsid w:val="0F9BD1EF"/>
    <w:rsid w:val="0FF5E10D"/>
    <w:rsid w:val="11763DAE"/>
    <w:rsid w:val="11C30EE2"/>
    <w:rsid w:val="11E08DFC"/>
    <w:rsid w:val="1285B01E"/>
    <w:rsid w:val="137A8BD8"/>
    <w:rsid w:val="16475E61"/>
    <w:rsid w:val="171B7CA0"/>
    <w:rsid w:val="17A89A37"/>
    <w:rsid w:val="18BB4F2B"/>
    <w:rsid w:val="19289089"/>
    <w:rsid w:val="1983A3EA"/>
    <w:rsid w:val="19A3105F"/>
    <w:rsid w:val="19C4064D"/>
    <w:rsid w:val="1BA6BDD0"/>
    <w:rsid w:val="1C0A76D0"/>
    <w:rsid w:val="1C3A85E5"/>
    <w:rsid w:val="1C547EA9"/>
    <w:rsid w:val="1CCC911C"/>
    <w:rsid w:val="1F194D79"/>
    <w:rsid w:val="1F38CD00"/>
    <w:rsid w:val="1F75CBF7"/>
    <w:rsid w:val="1F9B5ECF"/>
    <w:rsid w:val="2068D3CC"/>
    <w:rsid w:val="22C3C02D"/>
    <w:rsid w:val="23511C49"/>
    <w:rsid w:val="23966D3D"/>
    <w:rsid w:val="239F1F1B"/>
    <w:rsid w:val="23C68EB7"/>
    <w:rsid w:val="25323D9E"/>
    <w:rsid w:val="255F5F0D"/>
    <w:rsid w:val="27D00347"/>
    <w:rsid w:val="27DEDFAA"/>
    <w:rsid w:val="294B1428"/>
    <w:rsid w:val="29EABCE4"/>
    <w:rsid w:val="2A57E479"/>
    <w:rsid w:val="2A965123"/>
    <w:rsid w:val="2AB04CE0"/>
    <w:rsid w:val="2B49CFA6"/>
    <w:rsid w:val="2B8915A7"/>
    <w:rsid w:val="2C801061"/>
    <w:rsid w:val="2D097175"/>
    <w:rsid w:val="2D27B284"/>
    <w:rsid w:val="2D27F363"/>
    <w:rsid w:val="2D941E98"/>
    <w:rsid w:val="2DCE580C"/>
    <w:rsid w:val="2F633642"/>
    <w:rsid w:val="2FFE0F2A"/>
    <w:rsid w:val="307CDDCB"/>
    <w:rsid w:val="30CD1D67"/>
    <w:rsid w:val="30DBABD3"/>
    <w:rsid w:val="31789C06"/>
    <w:rsid w:val="3280A6E5"/>
    <w:rsid w:val="33ABB3A7"/>
    <w:rsid w:val="33B06ED8"/>
    <w:rsid w:val="33E08BB2"/>
    <w:rsid w:val="346CCB29"/>
    <w:rsid w:val="34E5BE9B"/>
    <w:rsid w:val="34EBA6DB"/>
    <w:rsid w:val="36E274B4"/>
    <w:rsid w:val="38767436"/>
    <w:rsid w:val="38A9B653"/>
    <w:rsid w:val="38AA0393"/>
    <w:rsid w:val="38B71841"/>
    <w:rsid w:val="39A35E65"/>
    <w:rsid w:val="39AA3E3F"/>
    <w:rsid w:val="3C81ADB4"/>
    <w:rsid w:val="3D54D1DF"/>
    <w:rsid w:val="3D5B60D3"/>
    <w:rsid w:val="3D643518"/>
    <w:rsid w:val="3DC46D58"/>
    <w:rsid w:val="3E09AB1A"/>
    <w:rsid w:val="3EB93BF6"/>
    <w:rsid w:val="3F9F3616"/>
    <w:rsid w:val="403D75F9"/>
    <w:rsid w:val="425A59CF"/>
    <w:rsid w:val="42863CDD"/>
    <w:rsid w:val="438ECE6A"/>
    <w:rsid w:val="43A131DB"/>
    <w:rsid w:val="442ACDDA"/>
    <w:rsid w:val="4545496D"/>
    <w:rsid w:val="45CF56E6"/>
    <w:rsid w:val="46CAF1B7"/>
    <w:rsid w:val="48399483"/>
    <w:rsid w:val="4861D9EB"/>
    <w:rsid w:val="49A653B7"/>
    <w:rsid w:val="4AA739E8"/>
    <w:rsid w:val="4C73FBDC"/>
    <w:rsid w:val="4D0F23C5"/>
    <w:rsid w:val="4E749AEF"/>
    <w:rsid w:val="4F430AF5"/>
    <w:rsid w:val="4FE7EF94"/>
    <w:rsid w:val="50A52B97"/>
    <w:rsid w:val="5151E228"/>
    <w:rsid w:val="51534208"/>
    <w:rsid w:val="51E0E0CC"/>
    <w:rsid w:val="526EC741"/>
    <w:rsid w:val="52AC9AC2"/>
    <w:rsid w:val="536C77D5"/>
    <w:rsid w:val="551B7710"/>
    <w:rsid w:val="55828812"/>
    <w:rsid w:val="58CBF0D3"/>
    <w:rsid w:val="5966A478"/>
    <w:rsid w:val="5A2139BC"/>
    <w:rsid w:val="5A8AD1B5"/>
    <w:rsid w:val="5A901DE4"/>
    <w:rsid w:val="5B4519D7"/>
    <w:rsid w:val="5B7330B9"/>
    <w:rsid w:val="5BC67D41"/>
    <w:rsid w:val="5C33FA68"/>
    <w:rsid w:val="5C9DD84E"/>
    <w:rsid w:val="5D314802"/>
    <w:rsid w:val="5D7AA9B7"/>
    <w:rsid w:val="5F1E7943"/>
    <w:rsid w:val="5F36EBFF"/>
    <w:rsid w:val="60E82705"/>
    <w:rsid w:val="6180D85A"/>
    <w:rsid w:val="6203FD31"/>
    <w:rsid w:val="63FD398E"/>
    <w:rsid w:val="64E5EADC"/>
    <w:rsid w:val="653C307C"/>
    <w:rsid w:val="665DD353"/>
    <w:rsid w:val="66BCC844"/>
    <w:rsid w:val="67A1F1A9"/>
    <w:rsid w:val="68800E27"/>
    <w:rsid w:val="689A398A"/>
    <w:rsid w:val="68DFF3E4"/>
    <w:rsid w:val="69603186"/>
    <w:rsid w:val="698A01F8"/>
    <w:rsid w:val="6AC48BF5"/>
    <w:rsid w:val="6B6A08FC"/>
    <w:rsid w:val="6CA1990A"/>
    <w:rsid w:val="6CB4D695"/>
    <w:rsid w:val="6CFA6922"/>
    <w:rsid w:val="6D5B512D"/>
    <w:rsid w:val="6E07587E"/>
    <w:rsid w:val="6EEF6476"/>
    <w:rsid w:val="6F9AC28F"/>
    <w:rsid w:val="7185A455"/>
    <w:rsid w:val="71A59A13"/>
    <w:rsid w:val="7359FD60"/>
    <w:rsid w:val="738BCB17"/>
    <w:rsid w:val="756DF66F"/>
    <w:rsid w:val="758332A9"/>
    <w:rsid w:val="75A4CF77"/>
    <w:rsid w:val="77393937"/>
    <w:rsid w:val="77BB9B16"/>
    <w:rsid w:val="79257788"/>
    <w:rsid w:val="797CD337"/>
    <w:rsid w:val="7A636558"/>
    <w:rsid w:val="7AEB9258"/>
    <w:rsid w:val="7B457E1D"/>
    <w:rsid w:val="7B4C1489"/>
    <w:rsid w:val="7C1D38AB"/>
    <w:rsid w:val="7C70007A"/>
    <w:rsid w:val="7CA18982"/>
    <w:rsid w:val="7DFCC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5B87BA"/>
  <w15:docId w15:val="{FC4FEBF8-8211-4D4A-9C7C-849683D386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9" w:semiHidden="0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List Bullet 2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rd" w:default="1">
    <w:name w:val="Normal"/>
    <w:rsid w:val="000D6319"/>
    <w:pPr>
      <w:spacing w:after="0" w:line="320" w:lineRule="atLeast"/>
    </w:pPr>
    <w:rPr>
      <w:rFonts w:ascii="Frutiger LT Std 45 Light" w:hAnsi="Frutiger LT Std 45 Light"/>
      <w:sz w:val="21"/>
    </w:rPr>
  </w:style>
  <w:style w:type="paragraph" w:styleId="berschrift1">
    <w:name w:val="heading 1"/>
    <w:aliases w:val="WorldSkills Textüberschrift"/>
    <w:basedOn w:val="Standard"/>
    <w:next w:val="WorldSkills-Flietext"/>
    <w:link w:val="berschrift1Zchn"/>
    <w:uiPriority w:val="9"/>
    <w:qFormat/>
    <w:rsid w:val="00A07B38"/>
    <w:pPr>
      <w:keepNext/>
      <w:keepLines/>
      <w:spacing w:before="480"/>
      <w:outlineLvl w:val="0"/>
    </w:pPr>
    <w:rPr>
      <w:rFonts w:ascii="Arial" w:hAnsi="Arial" w:eastAsiaTheme="majorEastAsia" w:cstheme="majorBidi"/>
      <w:b/>
      <w:bCs/>
      <w:color w:val="C0000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42E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5ACE"/>
    <w:pPr>
      <w:tabs>
        <w:tab w:val="center" w:pos="4536"/>
        <w:tab w:val="right" w:pos="9072"/>
      </w:tabs>
      <w:spacing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D75ACE"/>
  </w:style>
  <w:style w:type="paragraph" w:styleId="Fuzeile">
    <w:name w:val="footer"/>
    <w:basedOn w:val="Standard"/>
    <w:link w:val="FuzeileZchn"/>
    <w:uiPriority w:val="99"/>
    <w:unhideWhenUsed/>
    <w:rsid w:val="00D75ACE"/>
    <w:pPr>
      <w:tabs>
        <w:tab w:val="center" w:pos="4536"/>
        <w:tab w:val="right" w:pos="9072"/>
      </w:tabs>
      <w:spacing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D75AC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5ACE"/>
    <w:pPr>
      <w:spacing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D75ACE"/>
    <w:rPr>
      <w:rFonts w:ascii="Tahoma" w:hAnsi="Tahoma" w:cs="Tahoma"/>
      <w:sz w:val="16"/>
      <w:szCs w:val="16"/>
    </w:rPr>
  </w:style>
  <w:style w:type="paragraph" w:styleId="WorldSkills-Flietextfett" w:customStyle="1">
    <w:name w:val="WorldSkills - Fließtext fett"/>
    <w:basedOn w:val="Standard"/>
    <w:next w:val="WorldSkills-Flietext"/>
    <w:qFormat/>
    <w:rsid w:val="00B51DC3"/>
    <w:pPr>
      <w:keepNext/>
      <w:keepLines/>
      <w:spacing w:after="480"/>
    </w:pPr>
    <w:rPr>
      <w:rFonts w:ascii="Arial" w:hAnsi="Arial"/>
      <w:b/>
    </w:rPr>
  </w:style>
  <w:style w:type="paragraph" w:styleId="WorldSkills-Flietext" w:customStyle="1">
    <w:name w:val="WorldSkills - Fließtext"/>
    <w:basedOn w:val="Standard"/>
    <w:qFormat/>
    <w:rsid w:val="00B51DC3"/>
    <w:rPr>
      <w:rFonts w:ascii="Arial" w:hAnsi="Arial"/>
      <w:noProof/>
    </w:rPr>
  </w:style>
  <w:style w:type="character" w:styleId="Hyperlink">
    <w:name w:val="Hyperlink"/>
    <w:basedOn w:val="Absatz-Standardschriftart"/>
    <w:uiPriority w:val="99"/>
    <w:unhideWhenUsed/>
    <w:rsid w:val="00774A31"/>
    <w:rPr>
      <w:color w:val="0000FF" w:themeColor="hyperlink"/>
      <w:u w:val="single"/>
    </w:rPr>
  </w:style>
  <w:style w:type="paragraph" w:styleId="KeinLeerraum">
    <w:name w:val="No Spacing"/>
    <w:uiPriority w:val="1"/>
    <w:rsid w:val="009C130E"/>
    <w:pPr>
      <w:spacing w:after="0" w:line="240" w:lineRule="auto"/>
    </w:pPr>
    <w:rPr>
      <w:rFonts w:ascii="Frutiger LT Std 45 Light" w:hAnsi="Frutiger LT Std 45 Light"/>
      <w:sz w:val="21"/>
    </w:rPr>
  </w:style>
  <w:style w:type="paragraph" w:styleId="EinfAbs" w:customStyle="1">
    <w:name w:val="[Einf. Abs.]"/>
    <w:basedOn w:val="Standard"/>
    <w:uiPriority w:val="99"/>
    <w:rsid w:val="0091166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berschrift1Zchn" w:customStyle="1">
    <w:name w:val="Überschrift 1 Zchn"/>
    <w:aliases w:val="WorldSkills Textüberschrift Zchn"/>
    <w:basedOn w:val="Absatz-Standardschriftart"/>
    <w:link w:val="berschrift1"/>
    <w:uiPriority w:val="9"/>
    <w:rsid w:val="00A07B38"/>
    <w:rPr>
      <w:rFonts w:ascii="Arial" w:hAnsi="Arial" w:eastAsiaTheme="majorEastAsia" w:cstheme="majorBidi"/>
      <w:b/>
      <w:bCs/>
      <w:color w:val="C00000"/>
      <w:sz w:val="28"/>
      <w:szCs w:val="32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F342E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9A54B3"/>
    <w:rPr>
      <w:color w:val="808080"/>
    </w:rPr>
  </w:style>
  <w:style w:type="paragraph" w:styleId="1Grundschrift" w:customStyle="1">
    <w:name w:val="1Grundschrift"/>
    <w:basedOn w:val="Standard"/>
    <w:rsid w:val="000D6319"/>
    <w:pPr>
      <w:spacing w:line="256" w:lineRule="atLeast"/>
      <w:ind w:firstLine="198"/>
      <w:jc w:val="both"/>
    </w:pPr>
    <w:rPr>
      <w:rFonts w:ascii="Arial" w:hAnsi="Arial" w:eastAsia="Times New Roman" w:cs="Times New Roman"/>
      <w:kern w:val="18"/>
      <w:sz w:val="17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0D6319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</w:rPr>
  </w:style>
  <w:style w:type="paragraph" w:styleId="4Titel-gro" w:customStyle="1">
    <w:name w:val="4Titel-groß"/>
    <w:basedOn w:val="Standard"/>
    <w:rsid w:val="000D6319"/>
    <w:pPr>
      <w:spacing w:after="120" w:line="240" w:lineRule="atLeast"/>
    </w:pPr>
    <w:rPr>
      <w:rFonts w:ascii="Arial" w:hAnsi="Arial" w:eastAsia="Times New Roman" w:cs="Times New Roman"/>
      <w:b/>
      <w:spacing w:val="-4"/>
      <w:sz w:val="34"/>
      <w:szCs w:val="20"/>
      <w:lang w:eastAsia="de-DE"/>
    </w:rPr>
  </w:style>
  <w:style w:type="paragraph" w:styleId="Headline2" w:customStyle="1">
    <w:name w:val="Headline2"/>
    <w:basedOn w:val="Standard"/>
    <w:link w:val="Headline2Zchn"/>
    <w:rsid w:val="00C026A2"/>
    <w:pPr>
      <w:spacing w:before="192" w:beforeLines="80" w:after="192" w:afterLines="80" w:line="276" w:lineRule="auto"/>
      <w:ind w:right="2012"/>
    </w:pPr>
    <w:rPr>
      <w:rFonts w:ascii="Arial" w:hAnsi="Arial" w:cs="Arial"/>
      <w:b/>
      <w:color w:val="ED8B00"/>
      <w:sz w:val="22"/>
    </w:rPr>
  </w:style>
  <w:style w:type="paragraph" w:styleId="titel2Hub" w:customStyle="1">
    <w:name w:val="titel2 Hub"/>
    <w:basedOn w:val="Headline2"/>
    <w:link w:val="titel2HubZchn"/>
    <w:qFormat/>
    <w:rsid w:val="00C026A2"/>
  </w:style>
  <w:style w:type="character" w:styleId="NichtaufgelsteErwhnung1" w:customStyle="1">
    <w:name w:val="Nicht aufgelöste Erwähnung1"/>
    <w:basedOn w:val="Absatz-Standardschriftart"/>
    <w:uiPriority w:val="99"/>
    <w:semiHidden/>
    <w:unhideWhenUsed/>
    <w:rsid w:val="00C026A2"/>
    <w:rPr>
      <w:color w:val="808080"/>
      <w:shd w:val="clear" w:color="auto" w:fill="E6E6E6"/>
    </w:rPr>
  </w:style>
  <w:style w:type="character" w:styleId="Headline2Zchn" w:customStyle="1">
    <w:name w:val="Headline2 Zchn"/>
    <w:basedOn w:val="Absatz-Standardschriftart"/>
    <w:link w:val="Headline2"/>
    <w:rsid w:val="00C026A2"/>
    <w:rPr>
      <w:rFonts w:ascii="Arial" w:hAnsi="Arial" w:cs="Arial"/>
      <w:b/>
      <w:color w:val="ED8B00"/>
    </w:rPr>
  </w:style>
  <w:style w:type="character" w:styleId="titel2HubZchn" w:customStyle="1">
    <w:name w:val="titel2 Hub Zchn"/>
    <w:basedOn w:val="Headline2Zchn"/>
    <w:link w:val="titel2Hub"/>
    <w:rsid w:val="00C026A2"/>
    <w:rPr>
      <w:rFonts w:ascii="Arial" w:hAnsi="Arial" w:cs="Arial"/>
      <w:b/>
      <w:color w:val="ED8B00"/>
    </w:rPr>
  </w:style>
  <w:style w:type="paragraph" w:styleId="Standard1" w:customStyle="1">
    <w:name w:val="Standard1"/>
    <w:rsid w:val="006623F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Arial Unicode MS" w:cs="Arial Unicode MS"/>
      <w:kern w:val="3"/>
      <w:sz w:val="24"/>
      <w:szCs w:val="24"/>
      <w:lang w:eastAsia="zh-CN" w:bidi="hi-IN"/>
    </w:rPr>
  </w:style>
  <w:style w:type="paragraph" w:styleId="Textbody" w:customStyle="1">
    <w:name w:val="Text body"/>
    <w:basedOn w:val="Standard1"/>
    <w:rsid w:val="006623FA"/>
    <w:pPr>
      <w:spacing w:after="120"/>
    </w:pPr>
  </w:style>
  <w:style w:type="character" w:styleId="UnresolvedMention" w:customStyle="1">
    <w:name w:val="Unresolved Mention"/>
    <w:basedOn w:val="Absatz-Standardschriftart"/>
    <w:uiPriority w:val="99"/>
    <w:rsid w:val="007437C8"/>
    <w:rPr>
      <w:color w:val="808080"/>
      <w:shd w:val="clear" w:color="auto" w:fill="E6E6E6"/>
    </w:rPr>
  </w:style>
  <w:style w:type="paragraph" w:styleId="Default" w:customStyle="1">
    <w:name w:val="Default"/>
    <w:rsid w:val="00D30D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4E18EF"/>
    <w:pPr>
      <w:spacing w:after="0" w:line="240" w:lineRule="auto"/>
    </w:pPr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rameContents" w:customStyle="1">
    <w:name w:val="Frame Contents"/>
    <w:basedOn w:val="Standard"/>
    <w:qFormat/>
    <w:rsid w:val="0027141B"/>
    <w:pPr>
      <w:suppressAutoHyphens/>
    </w:pPr>
    <w:rPr>
      <w:rFonts w:asciiTheme="minorHAnsi" w:hAnsiTheme="minorHAnsi"/>
    </w:rPr>
  </w:style>
  <w:style w:type="paragraph" w:styleId="Aufzhlungszeichen">
    <w:name w:val="List Bullet"/>
    <w:basedOn w:val="Standard"/>
    <w:uiPriority w:val="99"/>
    <w:semiHidden/>
    <w:unhideWhenUsed/>
    <w:qFormat/>
    <w:rsid w:val="00CF5CF1"/>
    <w:pPr>
      <w:numPr>
        <w:numId w:val="38"/>
      </w:numPr>
      <w:suppressAutoHyphens/>
      <w:spacing w:after="80" w:line="254" w:lineRule="auto"/>
      <w:contextualSpacing/>
    </w:pPr>
    <w:rPr>
      <w:rFonts w:ascii="Arial" w:hAnsi="Arial"/>
      <w:sz w:val="20"/>
      <w:lang w:val="en-GB"/>
    </w:rPr>
  </w:style>
  <w:style w:type="paragraph" w:styleId="Listennummer">
    <w:name w:val="List Number"/>
    <w:basedOn w:val="Standard"/>
    <w:uiPriority w:val="99"/>
    <w:unhideWhenUsed/>
    <w:qFormat/>
    <w:rsid w:val="00CF5CF1"/>
    <w:pPr>
      <w:numPr>
        <w:numId w:val="40"/>
      </w:numPr>
      <w:suppressAutoHyphens/>
      <w:spacing w:after="80" w:line="254" w:lineRule="auto"/>
      <w:contextualSpacing/>
    </w:pPr>
    <w:rPr>
      <w:rFonts w:ascii="Arial" w:hAnsi="Arial"/>
      <w:sz w:val="20"/>
      <w:lang w:val="en-GB"/>
    </w:rPr>
  </w:style>
  <w:style w:type="paragraph" w:styleId="Aufzhlungszeichen2">
    <w:name w:val="List Bullet 2"/>
    <w:basedOn w:val="Standard"/>
    <w:uiPriority w:val="99"/>
    <w:semiHidden/>
    <w:unhideWhenUsed/>
    <w:qFormat/>
    <w:rsid w:val="00CF5CF1"/>
    <w:pPr>
      <w:tabs>
        <w:tab w:val="num" w:pos="0"/>
      </w:tabs>
      <w:suppressAutoHyphens/>
      <w:spacing w:after="80" w:line="254" w:lineRule="auto"/>
      <w:ind w:left="284" w:hanging="284"/>
      <w:contextualSpacing/>
    </w:pPr>
    <w:rPr>
      <w:rFonts w:ascii="Arial" w:hAnsi="Arial"/>
      <w:sz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0D6319"/>
    <w:pPr>
      <w:spacing w:after="0" w:line="320" w:lineRule="atLeast"/>
    </w:pPr>
    <w:rPr>
      <w:rFonts w:ascii="Frutiger LT Std 45 Light" w:hAnsi="Frutiger LT Std 45 Light"/>
      <w:sz w:val="21"/>
    </w:rPr>
  </w:style>
  <w:style w:type="paragraph" w:styleId="berschrift1">
    <w:name w:val="heading 1"/>
    <w:aliases w:val="WorldSkills Textüberschrift"/>
    <w:basedOn w:val="Standard"/>
    <w:next w:val="WorldSkills-Flietext"/>
    <w:link w:val="berschrift1Zchn"/>
    <w:uiPriority w:val="9"/>
    <w:qFormat/>
    <w:rsid w:val="00A07B3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C0000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42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5AC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5ACE"/>
  </w:style>
  <w:style w:type="paragraph" w:styleId="Fuzeile">
    <w:name w:val="footer"/>
    <w:basedOn w:val="Standard"/>
    <w:link w:val="FuzeileZchn"/>
    <w:uiPriority w:val="99"/>
    <w:unhideWhenUsed/>
    <w:rsid w:val="00D75AC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5AC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5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5ACE"/>
    <w:rPr>
      <w:rFonts w:ascii="Tahoma" w:hAnsi="Tahoma" w:cs="Tahoma"/>
      <w:sz w:val="16"/>
      <w:szCs w:val="16"/>
    </w:rPr>
  </w:style>
  <w:style w:type="paragraph" w:customStyle="1" w:styleId="WorldSkills-Flietextfett">
    <w:name w:val="WorldSkills - Fließtext fett"/>
    <w:basedOn w:val="Standard"/>
    <w:next w:val="WorldSkills-Flietext"/>
    <w:qFormat/>
    <w:rsid w:val="00B51DC3"/>
    <w:pPr>
      <w:keepNext/>
      <w:keepLines/>
      <w:spacing w:after="480"/>
    </w:pPr>
    <w:rPr>
      <w:rFonts w:ascii="Arial" w:hAnsi="Arial"/>
      <w:b/>
    </w:rPr>
  </w:style>
  <w:style w:type="paragraph" w:customStyle="1" w:styleId="WorldSkills-Flietext">
    <w:name w:val="WorldSkills - Fließtext"/>
    <w:basedOn w:val="Standard"/>
    <w:qFormat/>
    <w:rsid w:val="00B51DC3"/>
    <w:rPr>
      <w:rFonts w:ascii="Arial" w:hAnsi="Arial"/>
      <w:noProof/>
    </w:rPr>
  </w:style>
  <w:style w:type="character" w:styleId="Hyperlink">
    <w:name w:val="Hyperlink"/>
    <w:basedOn w:val="Absatz-Standardschriftart"/>
    <w:uiPriority w:val="99"/>
    <w:unhideWhenUsed/>
    <w:rsid w:val="00774A31"/>
    <w:rPr>
      <w:color w:val="0000FF" w:themeColor="hyperlink"/>
      <w:u w:val="single"/>
    </w:rPr>
  </w:style>
  <w:style w:type="paragraph" w:styleId="KeinLeerraum">
    <w:name w:val="No Spacing"/>
    <w:uiPriority w:val="1"/>
    <w:rsid w:val="009C130E"/>
    <w:pPr>
      <w:spacing w:after="0" w:line="240" w:lineRule="auto"/>
    </w:pPr>
    <w:rPr>
      <w:rFonts w:ascii="Frutiger LT Std 45 Light" w:hAnsi="Frutiger LT Std 45 Light"/>
      <w:sz w:val="21"/>
    </w:rPr>
  </w:style>
  <w:style w:type="paragraph" w:customStyle="1" w:styleId="EinfAbs">
    <w:name w:val="[Einf. Abs.]"/>
    <w:basedOn w:val="Standard"/>
    <w:uiPriority w:val="99"/>
    <w:rsid w:val="0091166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erschrift1Zchn">
    <w:name w:val="Überschrift 1 Zchn"/>
    <w:aliases w:val="WorldSkills Textüberschrift Zchn"/>
    <w:basedOn w:val="Absatz-Standardschriftart"/>
    <w:link w:val="berschrift1"/>
    <w:uiPriority w:val="9"/>
    <w:rsid w:val="00A07B38"/>
    <w:rPr>
      <w:rFonts w:ascii="Arial" w:eastAsiaTheme="majorEastAsia" w:hAnsi="Arial" w:cstheme="majorBidi"/>
      <w:b/>
      <w:bCs/>
      <w:color w:val="C0000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9A54B3"/>
    <w:rPr>
      <w:color w:val="808080"/>
    </w:rPr>
  </w:style>
  <w:style w:type="paragraph" w:customStyle="1" w:styleId="1Grundschrift">
    <w:name w:val="1Grundschrift"/>
    <w:basedOn w:val="Standard"/>
    <w:rsid w:val="000D6319"/>
    <w:pPr>
      <w:spacing w:line="256" w:lineRule="atLeast"/>
      <w:ind w:firstLine="198"/>
      <w:jc w:val="both"/>
    </w:pPr>
    <w:rPr>
      <w:rFonts w:ascii="Arial" w:eastAsia="Times New Roman" w:hAnsi="Arial" w:cs="Times New Roman"/>
      <w:kern w:val="18"/>
      <w:sz w:val="17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0D6319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4Titel-gro">
    <w:name w:val="4Titel-groß"/>
    <w:basedOn w:val="Standard"/>
    <w:rsid w:val="000D6319"/>
    <w:pPr>
      <w:spacing w:after="120" w:line="240" w:lineRule="atLeast"/>
    </w:pPr>
    <w:rPr>
      <w:rFonts w:ascii="Arial" w:eastAsia="Times New Roman" w:hAnsi="Arial" w:cs="Times New Roman"/>
      <w:b/>
      <w:spacing w:val="-4"/>
      <w:sz w:val="34"/>
      <w:szCs w:val="20"/>
      <w:lang w:eastAsia="de-DE"/>
    </w:rPr>
  </w:style>
  <w:style w:type="paragraph" w:customStyle="1" w:styleId="Headline2">
    <w:name w:val="Headline2"/>
    <w:basedOn w:val="Standard"/>
    <w:link w:val="Headline2Zchn"/>
    <w:rsid w:val="00C026A2"/>
    <w:pPr>
      <w:spacing w:beforeLines="80" w:before="192" w:afterLines="80" w:after="192" w:line="276" w:lineRule="auto"/>
      <w:ind w:right="2012"/>
    </w:pPr>
    <w:rPr>
      <w:rFonts w:ascii="Arial" w:hAnsi="Arial" w:cs="Arial"/>
      <w:b/>
      <w:color w:val="ED8B00"/>
      <w:sz w:val="22"/>
    </w:rPr>
  </w:style>
  <w:style w:type="paragraph" w:customStyle="1" w:styleId="titel2Hub">
    <w:name w:val="titel2 Hub"/>
    <w:basedOn w:val="Headline2"/>
    <w:link w:val="titel2HubZchn"/>
    <w:qFormat/>
    <w:rsid w:val="00C026A2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026A2"/>
    <w:rPr>
      <w:color w:val="808080"/>
      <w:shd w:val="clear" w:color="auto" w:fill="E6E6E6"/>
    </w:rPr>
  </w:style>
  <w:style w:type="character" w:customStyle="1" w:styleId="Headline2Zchn">
    <w:name w:val="Headline2 Zchn"/>
    <w:basedOn w:val="Absatz-Standardschriftart"/>
    <w:link w:val="Headline2"/>
    <w:rsid w:val="00C026A2"/>
    <w:rPr>
      <w:rFonts w:ascii="Arial" w:hAnsi="Arial" w:cs="Arial"/>
      <w:b/>
      <w:color w:val="ED8B00"/>
    </w:rPr>
  </w:style>
  <w:style w:type="character" w:customStyle="1" w:styleId="titel2HubZchn">
    <w:name w:val="titel2 Hub Zchn"/>
    <w:basedOn w:val="Headline2Zchn"/>
    <w:link w:val="titel2Hub"/>
    <w:rsid w:val="00C026A2"/>
    <w:rPr>
      <w:rFonts w:ascii="Arial" w:hAnsi="Arial" w:cs="Arial"/>
      <w:b/>
      <w:color w:val="ED8B00"/>
    </w:rPr>
  </w:style>
  <w:style w:type="paragraph" w:customStyle="1" w:styleId="Standard1">
    <w:name w:val="Standard1"/>
    <w:rsid w:val="006623F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1"/>
    <w:rsid w:val="006623FA"/>
    <w:pPr>
      <w:spacing w:after="120"/>
    </w:pPr>
  </w:style>
  <w:style w:type="character" w:customStyle="1" w:styleId="UnresolvedMention">
    <w:name w:val="Unresolved Mention"/>
    <w:basedOn w:val="Absatz-Standardschriftart"/>
    <w:uiPriority w:val="99"/>
    <w:rsid w:val="007437C8"/>
    <w:rPr>
      <w:color w:val="808080"/>
      <w:shd w:val="clear" w:color="auto" w:fill="E6E6E6"/>
    </w:rPr>
  </w:style>
  <w:style w:type="paragraph" w:customStyle="1" w:styleId="Default">
    <w:name w:val="Default"/>
    <w:rsid w:val="00D30D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4E18EF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Standard"/>
    <w:qFormat/>
    <w:rsid w:val="0027141B"/>
    <w:pPr>
      <w:suppressAutoHyphens/>
    </w:pPr>
    <w:rPr>
      <w:rFonts w:asciiTheme="minorHAnsi" w:hAnsiTheme="minorHAnsi"/>
    </w:rPr>
  </w:style>
  <w:style w:type="paragraph" w:styleId="Aufzhlungszeichen">
    <w:name w:val="List Bullet"/>
    <w:basedOn w:val="Standard"/>
    <w:uiPriority w:val="99"/>
    <w:semiHidden/>
    <w:unhideWhenUsed/>
    <w:qFormat/>
    <w:rsid w:val="00CF5CF1"/>
    <w:pPr>
      <w:numPr>
        <w:numId w:val="38"/>
      </w:numPr>
      <w:suppressAutoHyphens/>
      <w:spacing w:after="80" w:line="254" w:lineRule="auto"/>
      <w:contextualSpacing/>
    </w:pPr>
    <w:rPr>
      <w:rFonts w:ascii="Arial" w:hAnsi="Arial"/>
      <w:sz w:val="20"/>
      <w:lang w:val="en-GB"/>
    </w:rPr>
  </w:style>
  <w:style w:type="paragraph" w:styleId="Listennummer">
    <w:name w:val="List Number"/>
    <w:basedOn w:val="Standard"/>
    <w:uiPriority w:val="99"/>
    <w:unhideWhenUsed/>
    <w:qFormat/>
    <w:rsid w:val="00CF5CF1"/>
    <w:pPr>
      <w:numPr>
        <w:numId w:val="40"/>
      </w:numPr>
      <w:suppressAutoHyphens/>
      <w:spacing w:after="80" w:line="254" w:lineRule="auto"/>
      <w:contextualSpacing/>
    </w:pPr>
    <w:rPr>
      <w:rFonts w:ascii="Arial" w:hAnsi="Arial"/>
      <w:sz w:val="20"/>
      <w:lang w:val="en-GB"/>
    </w:rPr>
  </w:style>
  <w:style w:type="paragraph" w:styleId="Aufzhlungszeichen2">
    <w:name w:val="List Bullet 2"/>
    <w:basedOn w:val="Standard"/>
    <w:uiPriority w:val="99"/>
    <w:semiHidden/>
    <w:unhideWhenUsed/>
    <w:qFormat/>
    <w:rsid w:val="00CF5CF1"/>
    <w:pPr>
      <w:tabs>
        <w:tab w:val="num" w:pos="0"/>
      </w:tabs>
      <w:suppressAutoHyphens/>
      <w:spacing w:after="80" w:line="254" w:lineRule="auto"/>
      <w:ind w:left="284" w:hanging="284"/>
      <w:contextualSpacing/>
    </w:pPr>
    <w:rPr>
      <w:rFonts w:ascii="Arial" w:hAnsi="Arial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microsoft.com/office/2007/relationships/stylesWithEffects" Target="stylesWithEffect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.Romer.KMR-FELLBACH\Dropbox\a_WSG%202.0\AA-Vorlagen\Allgemein\Master-Vorlagen\Master_Protokollvorlage_ab%202018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orld skills Leipzig">
      <a:majorFont>
        <a:latin typeface="Frutiger LT Std 45 Light"/>
        <a:ea typeface=""/>
        <a:cs typeface=""/>
      </a:majorFont>
      <a:minorFont>
        <a:latin typeface="Frutiger LT Std 45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D23669-9D70-4C6B-8A3D-DA78DB2697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Master_Protokollvorlage_ab 2018.dotx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Hubert Romer</dc:creator>
  <lastModifiedBy>Glenn Skrzypczak</lastModifiedBy>
  <revision>16</revision>
  <lastPrinted>2024-04-03T14:40:00.0000000Z</lastPrinted>
  <dcterms:created xsi:type="dcterms:W3CDTF">2024-05-23T06:18:00.0000000Z</dcterms:created>
  <dcterms:modified xsi:type="dcterms:W3CDTF">2024-05-25T15:10:50.9941964Z</dcterms:modified>
</coreProperties>
</file>